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block_section"/>
        <w:tag w:val="block_section"/>
        <w:id w:val="267668236"/>
        <w:lock w:val="sdtContentLocked"/>
        <w:placeholder>
          <w:docPart w:val="BD4DC38732234F70A6DA71319AD66445"/>
        </w:placeholder>
        <w:showingPlcHdr/>
      </w:sdtPr>
      <w:sdtContent>
        <w:p w14:paraId="54B56C81" w14:textId="77777777" w:rsidR="00144805" w:rsidRPr="004C0710" w:rsidRDefault="00144805" w:rsidP="00624BA6">
          <w:pPr>
            <w:pStyle w:val="blocksection"/>
          </w:pPr>
          <w:r w:rsidRPr="004C0710">
            <w:t xml:space="preserve"> </w:t>
          </w:r>
        </w:p>
      </w:sdtContent>
    </w:sdt>
    <w:p w14:paraId="4F10774A" w14:textId="77777777" w:rsidR="00144805" w:rsidRPr="004C0710" w:rsidRDefault="00144805" w:rsidP="00624BA6">
      <w:pPr>
        <w:pStyle w:val="blocksection"/>
        <w:sectPr w:rsidR="00144805" w:rsidRPr="004C0710" w:rsidSect="00E92609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794" w:right="1361" w:bottom="1928" w:left="1928" w:header="510" w:footer="272" w:gutter="0"/>
          <w:cols w:space="708"/>
          <w:docGrid w:linePitch="360"/>
        </w:sectPr>
      </w:pPr>
    </w:p>
    <w:tbl>
      <w:tblPr>
        <w:tblStyle w:val="TableGrid"/>
        <w:tblW w:w="10184" w:type="dxa"/>
        <w:tblInd w:w="-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"/>
        <w:gridCol w:w="3515"/>
        <w:gridCol w:w="2126"/>
        <w:gridCol w:w="4383"/>
        <w:gridCol w:w="18"/>
      </w:tblGrid>
      <w:tr w:rsidR="00F8427D" w14:paraId="5B5ED5ED" w14:textId="77777777" w:rsidTr="006F240C">
        <w:trPr>
          <w:gridAfter w:val="1"/>
          <w:wAfter w:w="18" w:type="dxa"/>
          <w:cantSplit/>
          <w:trHeight w:hRule="exact" w:val="1446"/>
        </w:trPr>
        <w:tc>
          <w:tcPr>
            <w:tcW w:w="142" w:type="dxa"/>
            <w:shd w:val="clear" w:color="auto" w:fill="59B02F" w:themeFill="accent1"/>
          </w:tcPr>
          <w:p w14:paraId="45BD3756" w14:textId="77777777" w:rsidR="00F8427D" w:rsidRDefault="00F8427D" w:rsidP="00E514E0">
            <w:pPr>
              <w:pStyle w:val="briefcontactdienst"/>
            </w:pPr>
          </w:p>
        </w:tc>
        <w:tc>
          <w:tcPr>
            <w:tcW w:w="3515" w:type="dxa"/>
            <w:tcMar>
              <w:left w:w="284" w:type="dxa"/>
            </w:tcMar>
          </w:tcPr>
          <w:p w14:paraId="0700B5D6" w14:textId="77777777" w:rsidR="00F8427D" w:rsidRDefault="00F8427D" w:rsidP="00E514E0">
            <w:pPr>
              <w:pStyle w:val="briefcontactdienst"/>
            </w:pPr>
          </w:p>
        </w:tc>
        <w:tc>
          <w:tcPr>
            <w:tcW w:w="2126" w:type="dxa"/>
          </w:tcPr>
          <w:p w14:paraId="414C932E" w14:textId="77777777" w:rsidR="00F8427D" w:rsidRDefault="00F8427D" w:rsidP="0063622C">
            <w:pPr>
              <w:pStyle w:val="briefbestemmeling"/>
            </w:pPr>
          </w:p>
        </w:tc>
        <w:tc>
          <w:tcPr>
            <w:tcW w:w="4383" w:type="dxa"/>
          </w:tcPr>
          <w:p w14:paraId="31B72DA5" w14:textId="77777777" w:rsidR="00F8427D" w:rsidRDefault="00F8427D" w:rsidP="0063622C">
            <w:pPr>
              <w:pStyle w:val="briefbestemmeling"/>
            </w:pPr>
          </w:p>
        </w:tc>
      </w:tr>
      <w:tr w:rsidR="00F8427D" w:rsidRPr="00673280" w14:paraId="2266E953" w14:textId="77777777" w:rsidTr="006F240C">
        <w:trPr>
          <w:gridAfter w:val="1"/>
          <w:wAfter w:w="18" w:type="dxa"/>
          <w:cantSplit/>
          <w:trHeight w:hRule="exact" w:val="369"/>
        </w:trPr>
        <w:tc>
          <w:tcPr>
            <w:tcW w:w="142" w:type="dxa"/>
            <w:shd w:val="clear" w:color="auto" w:fill="59B02F" w:themeFill="accent1"/>
          </w:tcPr>
          <w:p w14:paraId="6041CDC5" w14:textId="77777777" w:rsidR="00F8427D" w:rsidRDefault="00F8427D" w:rsidP="00E514E0">
            <w:pPr>
              <w:pStyle w:val="briefcontactdienst"/>
            </w:pPr>
          </w:p>
        </w:tc>
        <w:tc>
          <w:tcPr>
            <w:tcW w:w="3515" w:type="dxa"/>
            <w:vMerge w:val="restart"/>
            <w:tcMar>
              <w:left w:w="284" w:type="dxa"/>
            </w:tcMar>
          </w:tcPr>
          <w:p w14:paraId="577FF540" w14:textId="77777777" w:rsidR="00F8427D" w:rsidRPr="00E514E0" w:rsidRDefault="00FF0A9C" w:rsidP="00E514E0">
            <w:pPr>
              <w:pStyle w:val="briefcontactdienst"/>
            </w:pPr>
            <w:r>
              <w:t>Leuven-Hagenland</w:t>
            </w:r>
          </w:p>
          <w:p w14:paraId="62F08DA9" w14:textId="77777777" w:rsidR="00F8427D" w:rsidRDefault="00FF0A9C" w:rsidP="00DA5D7D">
            <w:pPr>
              <w:pStyle w:val="briefcontact"/>
            </w:pPr>
            <w:r>
              <w:t>Kolonel Begaultlaan 1c bus 21, 3012 Leuven</w:t>
            </w:r>
          </w:p>
          <w:p w14:paraId="41777E70" w14:textId="77777777" w:rsidR="00F8427D" w:rsidRDefault="00F8427D" w:rsidP="0077555D">
            <w:pPr>
              <w:pStyle w:val="briefcontact"/>
            </w:pPr>
            <w:r w:rsidRPr="00E514E0">
              <w:rPr>
                <w:b/>
              </w:rPr>
              <w:t>T</w:t>
            </w:r>
            <w:r>
              <w:t xml:space="preserve"> </w:t>
            </w:r>
            <w:r w:rsidR="00FF0A9C" w:rsidRPr="00FF0A9C">
              <w:rPr>
                <w:lang w:val="nl-NL"/>
              </w:rPr>
              <w:t>02 701 77 00</w:t>
            </w:r>
            <w:r>
              <w:t xml:space="preserve"> </w:t>
            </w:r>
          </w:p>
          <w:sdt>
            <w:sdtPr>
              <w:id w:val="425456362"/>
              <w:lock w:val="sdtContentLocked"/>
              <w:placeholder>
                <w:docPart w:val="B474591B868442069BF5050FFF9B42EA"/>
              </w:placeholder>
            </w:sdtPr>
            <w:sdtContent>
              <w:p w14:paraId="203A53B3" w14:textId="77777777" w:rsidR="00F8427D" w:rsidRDefault="005013FB" w:rsidP="003B6729">
                <w:pPr>
                  <w:pStyle w:val="briefcontactlabel"/>
                </w:pPr>
                <w:r>
                  <w:t>U</w:t>
                </w:r>
                <w:r w:rsidR="00F8427D">
                  <w:t>w contactpersoon</w:t>
                </w:r>
              </w:p>
            </w:sdtContent>
          </w:sdt>
          <w:p w14:paraId="78A9B8AA" w14:textId="77777777" w:rsidR="00F8427D" w:rsidRDefault="00FF0A9C" w:rsidP="0077555D">
            <w:pPr>
              <w:pStyle w:val="briefcontact"/>
            </w:pPr>
            <w:r>
              <w:t>Nele Colson</w:t>
            </w:r>
          </w:p>
          <w:p w14:paraId="221E4C45" w14:textId="77777777" w:rsidR="00F8427D" w:rsidRDefault="00FF0A9C" w:rsidP="003B6729">
            <w:pPr>
              <w:pStyle w:val="briefcontactfunctie"/>
            </w:pPr>
            <w:r>
              <w:t>Trajectbegeleider</w:t>
            </w:r>
          </w:p>
          <w:p w14:paraId="7F60A5F0" w14:textId="06AFA467" w:rsidR="00F8427D" w:rsidRPr="00EB5897" w:rsidRDefault="00F8427D" w:rsidP="00484AB1">
            <w:pPr>
              <w:pStyle w:val="briefcontact"/>
              <w:rPr>
                <w:lang w:val="en-US"/>
              </w:rPr>
            </w:pPr>
            <w:r w:rsidRPr="00EB5897">
              <w:rPr>
                <w:b/>
                <w:lang w:val="en-US"/>
              </w:rPr>
              <w:t>T</w:t>
            </w:r>
            <w:r w:rsidRPr="00EB5897">
              <w:rPr>
                <w:lang w:val="en-US"/>
              </w:rPr>
              <w:t xml:space="preserve"> </w:t>
            </w:r>
            <w:r w:rsidR="00FF0A9C" w:rsidRPr="00EB5897">
              <w:rPr>
                <w:lang w:val="en-US"/>
              </w:rPr>
              <w:t>02 701 77 09</w:t>
            </w:r>
          </w:p>
          <w:p w14:paraId="39CAF534" w14:textId="77777777" w:rsidR="00F8427D" w:rsidRPr="005013FB" w:rsidRDefault="00FF0A9C" w:rsidP="00CB0553">
            <w:pPr>
              <w:pStyle w:val="briefcontact"/>
              <w:rPr>
                <w:lang w:val="en-US"/>
              </w:rPr>
            </w:pPr>
            <w:r w:rsidRPr="00EB5897">
              <w:rPr>
                <w:lang w:val="en-US"/>
              </w:rPr>
              <w:t>nele.colson</w:t>
            </w:r>
            <w:r w:rsidR="00F8427D" w:rsidRPr="005013FB">
              <w:rPr>
                <w:lang w:val="en-US"/>
              </w:rPr>
              <w:t>@integratie-inburgering.be</w:t>
            </w:r>
          </w:p>
          <w:p w14:paraId="3A2DA009" w14:textId="77777777" w:rsidR="00F8427D" w:rsidRPr="00BC2735" w:rsidRDefault="00F8427D" w:rsidP="00EF4CF5">
            <w:pPr>
              <w:pStyle w:val="briefcontactlabel"/>
              <w:rPr>
                <w:lang w:val="en-US"/>
              </w:rPr>
            </w:pPr>
            <w:r w:rsidRPr="00BC2735">
              <w:rPr>
                <w:lang w:val="en-US"/>
              </w:rPr>
              <w:t>www.integratie-inburgering.be</w:t>
            </w:r>
          </w:p>
          <w:p w14:paraId="03615270" w14:textId="77777777" w:rsidR="00F8427D" w:rsidRPr="00BC2735" w:rsidRDefault="00F8427D" w:rsidP="00EF4CF5">
            <w:pPr>
              <w:pStyle w:val="briefcontactlabel"/>
              <w:rPr>
                <w:lang w:val="en-US"/>
              </w:rPr>
            </w:pPr>
          </w:p>
        </w:tc>
        <w:tc>
          <w:tcPr>
            <w:tcW w:w="2126" w:type="dxa"/>
          </w:tcPr>
          <w:p w14:paraId="47A44C02" w14:textId="77777777" w:rsidR="00F8427D" w:rsidRPr="00BC2735" w:rsidRDefault="00F8427D" w:rsidP="0063622C">
            <w:pPr>
              <w:pStyle w:val="briefbestemmeling"/>
              <w:rPr>
                <w:lang w:val="en-US"/>
              </w:rPr>
            </w:pPr>
          </w:p>
        </w:tc>
        <w:tc>
          <w:tcPr>
            <w:tcW w:w="4383" w:type="dxa"/>
          </w:tcPr>
          <w:p w14:paraId="0504C0D9" w14:textId="77777777" w:rsidR="00F8427D" w:rsidRPr="00BC2735" w:rsidRDefault="00F8427D" w:rsidP="0063622C">
            <w:pPr>
              <w:pStyle w:val="briefbestemmeling"/>
              <w:rPr>
                <w:lang w:val="en-US"/>
              </w:rPr>
            </w:pPr>
          </w:p>
        </w:tc>
      </w:tr>
      <w:tr w:rsidR="00F8427D" w14:paraId="1D43D445" w14:textId="77777777" w:rsidTr="006F240C">
        <w:trPr>
          <w:gridAfter w:val="1"/>
          <w:wAfter w:w="18" w:type="dxa"/>
          <w:cantSplit/>
          <w:trHeight w:hRule="exact" w:val="1678"/>
        </w:trPr>
        <w:tc>
          <w:tcPr>
            <w:tcW w:w="142" w:type="dxa"/>
            <w:shd w:val="clear" w:color="auto" w:fill="59B02F" w:themeFill="accent1"/>
          </w:tcPr>
          <w:p w14:paraId="6111DA3C" w14:textId="77777777" w:rsidR="00F8427D" w:rsidRPr="00BC2735" w:rsidRDefault="00F8427D" w:rsidP="0077555D">
            <w:pPr>
              <w:pStyle w:val="briefcontact"/>
              <w:rPr>
                <w:lang w:val="en-US"/>
              </w:rPr>
            </w:pPr>
          </w:p>
        </w:tc>
        <w:tc>
          <w:tcPr>
            <w:tcW w:w="3515" w:type="dxa"/>
            <w:vMerge/>
            <w:tcMar>
              <w:left w:w="284" w:type="dxa"/>
            </w:tcMar>
          </w:tcPr>
          <w:p w14:paraId="04EE1BC6" w14:textId="77777777" w:rsidR="00F8427D" w:rsidRPr="00BC2735" w:rsidRDefault="00F8427D" w:rsidP="0077555D">
            <w:pPr>
              <w:pStyle w:val="briefcontact"/>
              <w:rPr>
                <w:lang w:val="en-US"/>
              </w:rPr>
            </w:pPr>
          </w:p>
        </w:tc>
        <w:tc>
          <w:tcPr>
            <w:tcW w:w="2126" w:type="dxa"/>
          </w:tcPr>
          <w:p w14:paraId="3DAC2497" w14:textId="77777777" w:rsidR="00F8427D" w:rsidRPr="00BC2735" w:rsidRDefault="00F8427D" w:rsidP="0063622C">
            <w:pPr>
              <w:pStyle w:val="briefbestemmeling"/>
              <w:rPr>
                <w:lang w:val="en-US"/>
              </w:rPr>
            </w:pPr>
          </w:p>
        </w:tc>
        <w:tc>
          <w:tcPr>
            <w:tcW w:w="4383" w:type="dxa"/>
          </w:tcPr>
          <w:p w14:paraId="10048E66" w14:textId="74C47E41" w:rsidR="00F8427D" w:rsidRDefault="00F8427D" w:rsidP="00C22839">
            <w:pPr>
              <w:pStyle w:val="briefbestemmeling"/>
            </w:pPr>
          </w:p>
          <w:p w14:paraId="19D794DB" w14:textId="77777777" w:rsidR="00F8427D" w:rsidRDefault="00F8427D" w:rsidP="00C22839">
            <w:pPr>
              <w:pStyle w:val="briefbestemmeling"/>
            </w:pPr>
          </w:p>
          <w:p w14:paraId="7E765911" w14:textId="77777777" w:rsidR="00F8427D" w:rsidRPr="00C22839" w:rsidRDefault="00F8427D" w:rsidP="00C22839">
            <w:pPr>
              <w:pStyle w:val="briefbestemmeling"/>
            </w:pPr>
          </w:p>
        </w:tc>
      </w:tr>
      <w:tr w:rsidR="00F8427D" w:rsidRPr="00B54B64" w14:paraId="21BD1B2E" w14:textId="77777777" w:rsidTr="006F240C">
        <w:trPr>
          <w:gridAfter w:val="1"/>
          <w:wAfter w:w="18" w:type="dxa"/>
          <w:cantSplit/>
        </w:trPr>
        <w:tc>
          <w:tcPr>
            <w:tcW w:w="142" w:type="dxa"/>
            <w:shd w:val="clear" w:color="auto" w:fill="59B02F" w:themeFill="accent1"/>
          </w:tcPr>
          <w:p w14:paraId="4E330E8B" w14:textId="77777777" w:rsidR="00F8427D" w:rsidRPr="00B54B64" w:rsidRDefault="00F8427D" w:rsidP="003E04A5">
            <w:pPr>
              <w:pStyle w:val="briefcontact"/>
              <w:rPr>
                <w:sz w:val="2"/>
                <w:szCs w:val="2"/>
              </w:rPr>
            </w:pPr>
          </w:p>
        </w:tc>
        <w:tc>
          <w:tcPr>
            <w:tcW w:w="3515" w:type="dxa"/>
            <w:vMerge/>
            <w:tcMar>
              <w:left w:w="284" w:type="dxa"/>
            </w:tcMar>
          </w:tcPr>
          <w:p w14:paraId="17C1BC2C" w14:textId="77777777" w:rsidR="00F8427D" w:rsidRPr="00B54B64" w:rsidRDefault="00F8427D" w:rsidP="003E04A5">
            <w:pPr>
              <w:pStyle w:val="briefcontact"/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 w14:paraId="7E5C9702" w14:textId="77777777" w:rsidR="00F8427D" w:rsidRPr="00B54B64" w:rsidRDefault="00F8427D" w:rsidP="003E04A5">
            <w:pPr>
              <w:pStyle w:val="briefcontact"/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11A1C51" w14:textId="77777777" w:rsidR="00F8427D" w:rsidRPr="00B54B64" w:rsidRDefault="00F8427D" w:rsidP="003E04A5">
            <w:pPr>
              <w:pStyle w:val="briefcontact"/>
              <w:rPr>
                <w:sz w:val="2"/>
                <w:szCs w:val="2"/>
              </w:rPr>
            </w:pPr>
          </w:p>
        </w:tc>
      </w:tr>
      <w:tr w:rsidR="00F8427D" w14:paraId="172E6071" w14:textId="77777777" w:rsidTr="006F240C">
        <w:trPr>
          <w:gridAfter w:val="1"/>
          <w:wAfter w:w="18" w:type="dxa"/>
          <w:cantSplit/>
          <w:trHeight w:hRule="exact" w:val="340"/>
        </w:trPr>
        <w:tc>
          <w:tcPr>
            <w:tcW w:w="142" w:type="dxa"/>
            <w:shd w:val="clear" w:color="auto" w:fill="59B02F" w:themeFill="accent1"/>
          </w:tcPr>
          <w:p w14:paraId="6EC87FB0" w14:textId="77777777" w:rsidR="00F8427D" w:rsidRDefault="00F8427D" w:rsidP="0077555D">
            <w:pPr>
              <w:pStyle w:val="briefcontact"/>
            </w:pPr>
          </w:p>
        </w:tc>
        <w:tc>
          <w:tcPr>
            <w:tcW w:w="3515" w:type="dxa"/>
            <w:tcMar>
              <w:left w:w="284" w:type="dxa"/>
            </w:tcMar>
          </w:tcPr>
          <w:p w14:paraId="1CD763D2" w14:textId="77777777" w:rsidR="00F8427D" w:rsidRDefault="00F8427D" w:rsidP="0077555D">
            <w:pPr>
              <w:pStyle w:val="briefcontact"/>
            </w:pPr>
          </w:p>
        </w:tc>
        <w:tc>
          <w:tcPr>
            <w:tcW w:w="2126" w:type="dxa"/>
          </w:tcPr>
          <w:p w14:paraId="0E1D43E3" w14:textId="77777777" w:rsidR="00F8427D" w:rsidRDefault="00F8427D" w:rsidP="0063622C">
            <w:pPr>
              <w:pStyle w:val="briefbestemmeling"/>
            </w:pPr>
          </w:p>
        </w:tc>
        <w:tc>
          <w:tcPr>
            <w:tcW w:w="4383" w:type="dxa"/>
          </w:tcPr>
          <w:p w14:paraId="13C211B7" w14:textId="77777777" w:rsidR="00F8427D" w:rsidRDefault="00F8427D" w:rsidP="0063622C">
            <w:pPr>
              <w:pStyle w:val="briefbestemmeling"/>
            </w:pPr>
          </w:p>
        </w:tc>
      </w:tr>
      <w:tr w:rsidR="00F8427D" w14:paraId="39A4991B" w14:textId="77777777" w:rsidTr="006F240C">
        <w:trPr>
          <w:gridAfter w:val="1"/>
          <w:wAfter w:w="18" w:type="dxa"/>
          <w:cantSplit/>
          <w:trHeight w:hRule="exact" w:val="227"/>
        </w:trPr>
        <w:tc>
          <w:tcPr>
            <w:tcW w:w="142" w:type="dxa"/>
            <w:shd w:val="clear" w:color="auto" w:fill="59B02F" w:themeFill="accent1"/>
          </w:tcPr>
          <w:p w14:paraId="6936830D" w14:textId="77777777" w:rsidR="00F8427D" w:rsidRDefault="00F8427D" w:rsidP="00D836BB">
            <w:pPr>
              <w:pStyle w:val="briefcontact"/>
            </w:pPr>
          </w:p>
        </w:tc>
        <w:tc>
          <w:tcPr>
            <w:tcW w:w="10024" w:type="dxa"/>
            <w:gridSpan w:val="3"/>
            <w:tcMar>
              <w:left w:w="284" w:type="dxa"/>
            </w:tcMar>
          </w:tcPr>
          <w:p w14:paraId="6B4E65CF" w14:textId="6E456828" w:rsidR="00F8427D" w:rsidRDefault="00000000" w:rsidP="00D836BB">
            <w:pPr>
              <w:pStyle w:val="briefcontact"/>
            </w:pPr>
            <w:sdt>
              <w:sdtPr>
                <w:alias w:val="verzendplaats"/>
                <w:tag w:val="verzendplaats"/>
                <w:id w:val="-599729339"/>
                <w:lock w:val="sdtLocked"/>
                <w:placeholder>
                  <w:docPart w:val="07E5D68BE63440D6A6AA9CC281158272"/>
                </w:placeholder>
              </w:sdtPr>
              <w:sdtContent>
                <w:r w:rsidR="00FF0A9C">
                  <w:t>Leuven</w:t>
                </w:r>
              </w:sdtContent>
            </w:sdt>
            <w:sdt>
              <w:sdtPr>
                <w:id w:val="1163823502"/>
                <w:lock w:val="sdtContentLocked"/>
                <w:placeholder>
                  <w:docPart w:val="B474591B868442069BF5050FFF9B42EA"/>
                </w:placeholder>
              </w:sdtPr>
              <w:sdtContent>
                <w:r w:rsidR="00F8427D">
                  <w:t>,</w:t>
                </w:r>
              </w:sdtContent>
            </w:sdt>
            <w:r w:rsidR="00F8427D">
              <w:t xml:space="preserve"> </w:t>
            </w:r>
            <w:sdt>
              <w:sdtPr>
                <w:alias w:val="verzenddatum"/>
                <w:tag w:val="verzenddatum"/>
                <w:id w:val="-817185349"/>
                <w:lock w:val="sdtLocked"/>
                <w:placeholder>
                  <w:docPart w:val="0043C0A202C148A595BD6CFB80E166F9"/>
                </w:placeholder>
                <w:date w:fullDate="2024-02-09T00:00:00Z">
                  <w:dateFormat w:val="d MMMM yyyy"/>
                  <w:lid w:val="nl-BE"/>
                  <w:storeMappedDataAs w:val="dateTime"/>
                  <w:calendar w:val="gregorian"/>
                </w:date>
              </w:sdtPr>
              <w:sdtContent>
                <w:r w:rsidR="000576B9">
                  <w:t>9 februari 2024</w:t>
                </w:r>
              </w:sdtContent>
            </w:sdt>
          </w:p>
        </w:tc>
      </w:tr>
      <w:tr w:rsidR="00834314" w14:paraId="463BC47B" w14:textId="77777777" w:rsidTr="006F240C">
        <w:trPr>
          <w:cantSplit/>
          <w:trHeight w:hRule="exact" w:val="85"/>
        </w:trPr>
        <w:tc>
          <w:tcPr>
            <w:tcW w:w="142" w:type="dxa"/>
            <w:shd w:val="clear" w:color="auto" w:fill="59B02F" w:themeFill="accent1"/>
          </w:tcPr>
          <w:p w14:paraId="7A9271A7" w14:textId="77777777" w:rsidR="00834314" w:rsidRPr="001A7F37" w:rsidRDefault="00834314" w:rsidP="00D52071">
            <w:pPr>
              <w:pStyle w:val="briefcontact"/>
              <w:rPr>
                <w:sz w:val="8"/>
                <w:szCs w:val="8"/>
              </w:rPr>
            </w:pPr>
          </w:p>
        </w:tc>
        <w:tc>
          <w:tcPr>
            <w:tcW w:w="10042" w:type="dxa"/>
            <w:gridSpan w:val="4"/>
            <w:tcMar>
              <w:left w:w="284" w:type="dxa"/>
            </w:tcMar>
          </w:tcPr>
          <w:p w14:paraId="5F1F137E" w14:textId="77777777" w:rsidR="00834314" w:rsidRPr="001A7F37" w:rsidRDefault="00834314" w:rsidP="00D52071">
            <w:pPr>
              <w:pStyle w:val="briefcontact"/>
              <w:rPr>
                <w:sz w:val="8"/>
                <w:szCs w:val="8"/>
              </w:rPr>
            </w:pPr>
          </w:p>
        </w:tc>
      </w:tr>
      <w:tr w:rsidR="00834314" w14:paraId="0286AC65" w14:textId="77777777" w:rsidTr="006F240C">
        <w:trPr>
          <w:cantSplit/>
        </w:trPr>
        <w:tc>
          <w:tcPr>
            <w:tcW w:w="142" w:type="dxa"/>
            <w:shd w:val="clear" w:color="auto" w:fill="59B02F" w:themeFill="accent1"/>
          </w:tcPr>
          <w:p w14:paraId="7DED7840" w14:textId="77777777" w:rsidR="00834314" w:rsidRDefault="00834314" w:rsidP="00D52071">
            <w:pPr>
              <w:pStyle w:val="briefbetreft"/>
            </w:pPr>
          </w:p>
        </w:tc>
        <w:tc>
          <w:tcPr>
            <w:tcW w:w="10042" w:type="dxa"/>
            <w:gridSpan w:val="4"/>
            <w:tcMar>
              <w:left w:w="284" w:type="dxa"/>
            </w:tcMar>
          </w:tcPr>
          <w:p w14:paraId="1A2B19BA" w14:textId="476EC9ED" w:rsidR="00834314" w:rsidRDefault="00711F8C" w:rsidP="00D52071">
            <w:pPr>
              <w:pStyle w:val="briefbetreft"/>
            </w:pPr>
            <w:r>
              <w:t>Integratiecursus</w:t>
            </w:r>
          </w:p>
        </w:tc>
      </w:tr>
      <w:tr w:rsidR="00F8427D" w14:paraId="73689BEE" w14:textId="77777777" w:rsidTr="006F240C">
        <w:trPr>
          <w:gridAfter w:val="1"/>
          <w:wAfter w:w="18" w:type="dxa"/>
          <w:cantSplit/>
          <w:trHeight w:hRule="exact" w:val="454"/>
        </w:trPr>
        <w:tc>
          <w:tcPr>
            <w:tcW w:w="142" w:type="dxa"/>
          </w:tcPr>
          <w:p w14:paraId="03905E89" w14:textId="77777777" w:rsidR="00F8427D" w:rsidRDefault="00F8427D" w:rsidP="0063622C">
            <w:pPr>
              <w:pStyle w:val="briefbestemmeling"/>
            </w:pPr>
          </w:p>
        </w:tc>
        <w:tc>
          <w:tcPr>
            <w:tcW w:w="3515" w:type="dxa"/>
            <w:tcMar>
              <w:left w:w="284" w:type="dxa"/>
            </w:tcMar>
          </w:tcPr>
          <w:p w14:paraId="548757F5" w14:textId="77777777" w:rsidR="00F8427D" w:rsidRDefault="00F8427D" w:rsidP="0063622C">
            <w:pPr>
              <w:pStyle w:val="briefbestemmeling"/>
            </w:pPr>
          </w:p>
        </w:tc>
        <w:tc>
          <w:tcPr>
            <w:tcW w:w="2126" w:type="dxa"/>
          </w:tcPr>
          <w:p w14:paraId="67462696" w14:textId="77777777" w:rsidR="00F8427D" w:rsidRDefault="00F8427D" w:rsidP="0063622C">
            <w:pPr>
              <w:pStyle w:val="briefbestemmeling"/>
            </w:pPr>
          </w:p>
        </w:tc>
        <w:tc>
          <w:tcPr>
            <w:tcW w:w="4383" w:type="dxa"/>
          </w:tcPr>
          <w:p w14:paraId="09433C2F" w14:textId="77777777" w:rsidR="00F8427D" w:rsidRDefault="00F8427D" w:rsidP="0063622C">
            <w:pPr>
              <w:pStyle w:val="briefbestemmeling"/>
            </w:pPr>
          </w:p>
        </w:tc>
      </w:tr>
    </w:tbl>
    <w:p w14:paraId="0F32F6E5" w14:textId="506FD7CC" w:rsidR="004C0710" w:rsidRDefault="00000000" w:rsidP="0063622C">
      <w:pPr>
        <w:pStyle w:val="standaard"/>
        <w:jc w:val="left"/>
      </w:pPr>
      <w:sdt>
        <w:sdtPr>
          <w:alias w:val="aanspreking"/>
          <w:tag w:val="aanspreking"/>
          <w:id w:val="1944266059"/>
          <w:lock w:val="sdtLocked"/>
          <w:placeholder>
            <w:docPart w:val="6373D5A03A694F7BB6945D2CF511C807"/>
          </w:placeholder>
        </w:sdtPr>
        <w:sdtContent>
          <w:r w:rsidR="00711F8C">
            <w:t>Beste</w:t>
          </w:r>
        </w:sdtContent>
      </w:sdt>
      <w:r w:rsidR="001C1F47">
        <w:t>,</w:t>
      </w:r>
    </w:p>
    <w:p w14:paraId="15D2542B" w14:textId="6EA22B00" w:rsidR="005B0A04" w:rsidRDefault="00711F8C" w:rsidP="00F70CA3">
      <w:pPr>
        <w:pStyle w:val="standaard"/>
      </w:pPr>
      <w:r>
        <w:t>Hierbij bevestig ik dat</w:t>
      </w:r>
      <w:r w:rsidR="000576B9">
        <w:t xml:space="preserve"> Leonard Edgar Wafula MAAY</w:t>
      </w:r>
      <w:r w:rsidR="004F7660">
        <w:t>A</w:t>
      </w:r>
      <w:r w:rsidR="000576B9">
        <w:t>, 88030366547</w:t>
      </w:r>
      <w:r w:rsidR="00161964">
        <w:t xml:space="preserve">, </w:t>
      </w:r>
      <w:r w:rsidR="000576B9">
        <w:t>de doelen voor het onderdeel Maatschappelijke Oriëntatie, in het kader van zijn inburgeringsprogramma behaalde.</w:t>
      </w:r>
    </w:p>
    <w:p w14:paraId="0EDB8724" w14:textId="64CE89E6" w:rsidR="004C0710" w:rsidRDefault="00000000" w:rsidP="005760DF">
      <w:pPr>
        <w:pStyle w:val="standaard"/>
      </w:pPr>
      <w:sdt>
        <w:sdtPr>
          <w:alias w:val="slotgroet"/>
          <w:tag w:val="slotgroet"/>
          <w:id w:val="1593350409"/>
          <w:lock w:val="sdtLocked"/>
          <w:placeholder>
            <w:docPart w:val="717258AB57534A40B3E15354A3CFF639"/>
          </w:placeholder>
        </w:sdtPr>
        <w:sdtContent>
          <w:r w:rsidR="00E92609">
            <w:t>Met vriendelijke groeten</w:t>
          </w:r>
        </w:sdtContent>
      </w:sdt>
      <w:r w:rsidR="004C0710">
        <w:t>,</w:t>
      </w:r>
    </w:p>
    <w:p w14:paraId="16DC2834" w14:textId="101EE4E0" w:rsidR="004C0710" w:rsidRDefault="00000000" w:rsidP="005760DF">
      <w:pPr>
        <w:pStyle w:val="standaard"/>
      </w:pPr>
      <w:sdt>
        <w:sdtPr>
          <w:alias w:val="naam_afzender"/>
          <w:tag w:val="naam_afzender"/>
          <w:id w:val="-1596240852"/>
          <w:lock w:val="sdtLocked"/>
          <w:placeholder>
            <w:docPart w:val="DE16A39A9DAA4DF18190A9850F348F94"/>
          </w:placeholder>
        </w:sdtPr>
        <w:sdtContent>
          <w:r w:rsidR="00E92609">
            <w:t>Nele Colson</w:t>
          </w:r>
        </w:sdtContent>
      </w:sdt>
    </w:p>
    <w:p w14:paraId="16FF083E" w14:textId="775948F1" w:rsidR="008F173E" w:rsidRPr="001D166D" w:rsidRDefault="00E92609" w:rsidP="008F173E">
      <w:pPr>
        <w:pStyle w:val="NoSpacing"/>
        <w:rPr>
          <w:i/>
        </w:rPr>
      </w:pPr>
      <w:r>
        <w:rPr>
          <w:i/>
        </w:rPr>
        <w:t>Trajectbegeleider</w:t>
      </w:r>
    </w:p>
    <w:sectPr w:rsidR="008F173E" w:rsidRPr="001D166D" w:rsidSect="00096C29">
      <w:headerReference w:type="even" r:id="rId18"/>
      <w:headerReference w:type="default" r:id="rId19"/>
      <w:footerReference w:type="default" r:id="rId20"/>
      <w:type w:val="continuous"/>
      <w:pgSz w:w="11906" w:h="16838" w:code="9"/>
      <w:pgMar w:top="2262" w:right="1361" w:bottom="1928" w:left="1928" w:header="987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FE68" w14:textId="77777777" w:rsidR="00A13850" w:rsidRDefault="00A13850" w:rsidP="00D10013">
      <w:r>
        <w:separator/>
      </w:r>
    </w:p>
    <w:p w14:paraId="05DEDACA" w14:textId="77777777" w:rsidR="00A13850" w:rsidRDefault="00A13850"/>
    <w:p w14:paraId="517C264A" w14:textId="77777777" w:rsidR="00A13850" w:rsidRDefault="00A13850"/>
    <w:p w14:paraId="22D5B37C" w14:textId="77777777" w:rsidR="00A13850" w:rsidRDefault="00A13850"/>
    <w:p w14:paraId="7B536446" w14:textId="77777777" w:rsidR="00A13850" w:rsidRDefault="00A13850"/>
  </w:endnote>
  <w:endnote w:type="continuationSeparator" w:id="0">
    <w:p w14:paraId="711E7EDF" w14:textId="77777777" w:rsidR="00A13850" w:rsidRDefault="00A13850" w:rsidP="00D10013">
      <w:r>
        <w:continuationSeparator/>
      </w:r>
    </w:p>
    <w:p w14:paraId="39F62141" w14:textId="77777777" w:rsidR="00A13850" w:rsidRDefault="00A13850"/>
    <w:p w14:paraId="3266985A" w14:textId="77777777" w:rsidR="00A13850" w:rsidRDefault="00A13850"/>
    <w:p w14:paraId="24EF7117" w14:textId="77777777" w:rsidR="00A13850" w:rsidRDefault="00A13850"/>
    <w:p w14:paraId="10D24245" w14:textId="77777777" w:rsidR="00A13850" w:rsidRDefault="00A138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7589F" w14:textId="77777777" w:rsidR="00EB5897" w:rsidRDefault="00EB58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BE35E" w14:textId="77777777" w:rsidR="00381C95" w:rsidRPr="008768C3" w:rsidRDefault="00FB1FEE" w:rsidP="00A5340A">
    <w:pPr>
      <w:pStyle w:val="Footer"/>
    </w:pPr>
    <w:r>
      <w:rPr>
        <w:noProof/>
        <w:lang w:eastAsia="nl-BE"/>
      </w:rPr>
      <w:drawing>
        <wp:anchor distT="0" distB="0" distL="114300" distR="114300" simplePos="0" relativeHeight="251672064" behindDoc="1" locked="1" layoutInCell="1" allowOverlap="1" wp14:anchorId="5962CAAA" wp14:editId="3E05D1C5">
          <wp:simplePos x="0" y="0"/>
          <wp:positionH relativeFrom="page">
            <wp:posOffset>299085</wp:posOffset>
          </wp:positionH>
          <wp:positionV relativeFrom="page">
            <wp:posOffset>9714230</wp:posOffset>
          </wp:positionV>
          <wp:extent cx="1525320" cy="59328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II-merk_po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5320" cy="593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7029" w14:textId="77777777" w:rsidR="00EB5897" w:rsidRDefault="00EB589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9" w:type="dxa"/>
      <w:tblInd w:w="-851" w:type="dxa"/>
      <w:tblBorders>
        <w:top w:val="single" w:sz="4" w:space="0" w:color="59B02F" w:themeColor="accent1"/>
      </w:tblBorders>
      <w:tblLayout w:type="fixed"/>
      <w:tblCellMar>
        <w:top w:w="204" w:type="dxa"/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9469"/>
    </w:tblGrid>
    <w:tr w:rsidR="00096C29" w:rsidRPr="008768C3" w14:paraId="07ABBD94" w14:textId="77777777" w:rsidTr="00096C29">
      <w:trPr>
        <w:cantSplit/>
        <w:trHeight w:hRule="exact" w:val="595"/>
      </w:trPr>
      <w:tc>
        <w:tcPr>
          <w:tcW w:w="9469" w:type="dxa"/>
        </w:tcPr>
        <w:p w14:paraId="14EDF3B9" w14:textId="77777777" w:rsidR="00096C29" w:rsidRPr="008768C3" w:rsidRDefault="00096C29" w:rsidP="00096C29">
          <w:pPr>
            <w:pStyle w:val="Footer"/>
            <w:jc w:val="center"/>
          </w:pPr>
          <w:r w:rsidRPr="008768C3">
            <w:rPr>
              <w:color w:val="FFFFFF" w:themeColor="background1"/>
            </w:rPr>
            <w:t>.</w:t>
          </w:r>
          <w:r w:rsidRPr="008768C3">
            <w:rPr>
              <w:rStyle w:val="PageNumber"/>
            </w:rPr>
            <w:fldChar w:fldCharType="begin"/>
          </w:r>
          <w:r w:rsidRPr="008768C3">
            <w:rPr>
              <w:rStyle w:val="PageNumber"/>
            </w:rPr>
            <w:instrText>PAGE  \* Arabic  \* MERGEFORMAT</w:instrText>
          </w:r>
          <w:r w:rsidRPr="008768C3">
            <w:rPr>
              <w:rStyle w:val="PageNumber"/>
            </w:rPr>
            <w:fldChar w:fldCharType="separate"/>
          </w:r>
          <w:r w:rsidR="005D6D15">
            <w:rPr>
              <w:rStyle w:val="PageNumber"/>
              <w:noProof/>
            </w:rPr>
            <w:t>2</w:t>
          </w:r>
          <w:r w:rsidRPr="008768C3">
            <w:rPr>
              <w:rStyle w:val="PageNumber"/>
            </w:rPr>
            <w:fldChar w:fldCharType="end"/>
          </w:r>
          <w:r w:rsidRPr="008768C3">
            <w:rPr>
              <w:rStyle w:val="PageNumber"/>
              <w:b w:val="0"/>
              <w:sz w:val="4"/>
              <w:szCs w:val="4"/>
            </w:rPr>
            <w:t xml:space="preserve"> </w:t>
          </w:r>
          <w:r w:rsidRPr="008768C3">
            <w:rPr>
              <w:rStyle w:val="PageNumber"/>
              <w:b w:val="0"/>
            </w:rPr>
            <w:t>/</w:t>
          </w:r>
          <w:r w:rsidRPr="008768C3">
            <w:rPr>
              <w:rStyle w:val="PageNumber"/>
              <w:b w:val="0"/>
              <w:sz w:val="4"/>
              <w:szCs w:val="4"/>
            </w:rPr>
            <w:t xml:space="preserve"> </w:t>
          </w:r>
          <w:r w:rsidRPr="008768C3">
            <w:rPr>
              <w:rStyle w:val="PageNumber"/>
              <w:b w:val="0"/>
            </w:rPr>
            <w:fldChar w:fldCharType="begin"/>
          </w:r>
          <w:r w:rsidRPr="008768C3">
            <w:rPr>
              <w:rStyle w:val="PageNumber"/>
              <w:b w:val="0"/>
            </w:rPr>
            <w:instrText>NUMPAGES  \* Arabic  \* MERGEFORMAT</w:instrText>
          </w:r>
          <w:r w:rsidRPr="008768C3">
            <w:rPr>
              <w:rStyle w:val="PageNumber"/>
              <w:b w:val="0"/>
            </w:rPr>
            <w:fldChar w:fldCharType="separate"/>
          </w:r>
          <w:r w:rsidR="005D6D15">
            <w:rPr>
              <w:rStyle w:val="PageNumber"/>
              <w:b w:val="0"/>
              <w:noProof/>
            </w:rPr>
            <w:t>2</w:t>
          </w:r>
          <w:r w:rsidRPr="008768C3">
            <w:rPr>
              <w:rStyle w:val="PageNumber"/>
              <w:b w:val="0"/>
            </w:rPr>
            <w:fldChar w:fldCharType="end"/>
          </w:r>
        </w:p>
      </w:tc>
    </w:tr>
  </w:tbl>
  <w:p w14:paraId="6294812C" w14:textId="77777777" w:rsidR="00F41F17" w:rsidRPr="008768C3" w:rsidRDefault="00F41F17" w:rsidP="00A534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D3FEA" w14:textId="77777777" w:rsidR="00A13850" w:rsidRDefault="00A13850" w:rsidP="00E870F5">
      <w:pPr>
        <w:pStyle w:val="Voetnootscheidingsteken"/>
      </w:pPr>
      <w:r>
        <w:t>...................................</w:t>
      </w:r>
    </w:p>
  </w:footnote>
  <w:footnote w:type="continuationSeparator" w:id="0">
    <w:p w14:paraId="5B733F5B" w14:textId="77777777" w:rsidR="00A13850" w:rsidRDefault="00A13850" w:rsidP="00E870F5">
      <w:pPr>
        <w:pStyle w:val="Voetnootscheidingsteken"/>
      </w:pPr>
      <w:r>
        <w:t>...................................</w:t>
      </w:r>
    </w:p>
  </w:footnote>
  <w:footnote w:type="continuationNotice" w:id="1">
    <w:p w14:paraId="4666AA07" w14:textId="77777777" w:rsidR="00A13850" w:rsidRPr="00DD2E69" w:rsidRDefault="00A13850" w:rsidP="008104BF">
      <w:pPr>
        <w:pStyle w:val="Voetnootvervolgaanduiding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EE4A" w14:textId="77777777" w:rsidR="00EB5897" w:rsidRDefault="00EB58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ABFF" w14:textId="77777777" w:rsidR="00381C95" w:rsidRDefault="000D6D42" w:rsidP="00D10013">
    <w:pPr>
      <w:pStyle w:val="Header"/>
    </w:pPr>
    <w:r>
      <w:rPr>
        <w:noProof/>
        <w:lang w:eastAsia="nl-BE"/>
      </w:rPr>
      <w:drawing>
        <wp:anchor distT="0" distB="0" distL="114300" distR="114300" simplePos="0" relativeHeight="251667968" behindDoc="1" locked="1" layoutInCell="1" allowOverlap="1" wp14:anchorId="191C7647" wp14:editId="73F251AA">
          <wp:simplePos x="0" y="0"/>
          <wp:positionH relativeFrom="page">
            <wp:posOffset>450215</wp:posOffset>
          </wp:positionH>
          <wp:positionV relativeFrom="page">
            <wp:posOffset>356235</wp:posOffset>
          </wp:positionV>
          <wp:extent cx="1980720" cy="1082160"/>
          <wp:effectExtent l="0" t="0" r="0" b="0"/>
          <wp:wrapNone/>
          <wp:docPr id="35" name="Afbeelding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II-logo3_grij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720" cy="1082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68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3872" behindDoc="0" locked="1" layoutInCell="1" allowOverlap="1" wp14:anchorId="3233D8BA" wp14:editId="0A0E15B1">
              <wp:simplePos x="0" y="0"/>
              <wp:positionH relativeFrom="page">
                <wp:posOffset>7200900</wp:posOffset>
              </wp:positionH>
              <wp:positionV relativeFrom="page">
                <wp:posOffset>3888740</wp:posOffset>
              </wp:positionV>
              <wp:extent cx="108000" cy="0"/>
              <wp:effectExtent l="0" t="0" r="25400" b="19050"/>
              <wp:wrapNone/>
              <wp:docPr id="12" name="Rechte verbindingslijn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955EA6" id="Rechte verbindingslijn 12" o:spid="_x0000_s1026" style="position:absolute;z-index:2516638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7pt,306.2pt" to="575.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" strokecolor="#59b02f [3204]" strokeweight=".25pt"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59E" w14:textId="77777777" w:rsidR="00EB5897" w:rsidRDefault="00EB589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C45E7" w14:textId="77777777" w:rsidR="00381C95" w:rsidRDefault="00381C95" w:rsidP="00D1001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4A24" w14:textId="77777777" w:rsidR="00381C95" w:rsidRDefault="000D6D42" w:rsidP="00D10013">
    <w:pPr>
      <w:pStyle w:val="Header"/>
    </w:pPr>
    <w:r>
      <w:rPr>
        <w:noProof/>
        <w:lang w:eastAsia="nl-BE"/>
      </w:rPr>
      <w:drawing>
        <wp:anchor distT="0" distB="0" distL="114300" distR="114300" simplePos="0" relativeHeight="251670016" behindDoc="1" locked="0" layoutInCell="1" allowOverlap="1" wp14:anchorId="004D4FA2" wp14:editId="30F49DE5">
          <wp:simplePos x="0" y="0"/>
          <wp:positionH relativeFrom="page">
            <wp:posOffset>547370</wp:posOffset>
          </wp:positionH>
          <wp:positionV relativeFrom="page">
            <wp:posOffset>453390</wp:posOffset>
          </wp:positionV>
          <wp:extent cx="1179360" cy="644040"/>
          <wp:effectExtent l="0" t="0" r="0" b="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gII-logo3_grijs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360" cy="64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069D4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5920" behindDoc="0" locked="1" layoutInCell="1" allowOverlap="1" wp14:anchorId="335A1BD5" wp14:editId="22EA80BD">
              <wp:simplePos x="0" y="0"/>
              <wp:positionH relativeFrom="page">
                <wp:posOffset>7200900</wp:posOffset>
              </wp:positionH>
              <wp:positionV relativeFrom="page">
                <wp:posOffset>3888740</wp:posOffset>
              </wp:positionV>
              <wp:extent cx="108000" cy="0"/>
              <wp:effectExtent l="0" t="0" r="25400" b="19050"/>
              <wp:wrapNone/>
              <wp:docPr id="3" name="Rechte verbindingslijn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E495B2" id="Rechte verbindingslijn 3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67pt,306.2pt" to="575.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" strokecolor="#59b02f [3204]" strokeweight=".2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5EA40F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90441A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5B61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43B09"/>
    <w:multiLevelType w:val="multilevel"/>
    <w:tmpl w:val="A452607C"/>
    <w:numStyleLink w:val="KADERBULLET"/>
  </w:abstractNum>
  <w:abstractNum w:abstractNumId="4" w15:restartNumberingAfterBreak="0">
    <w:nsid w:val="007949F8"/>
    <w:multiLevelType w:val="multilevel"/>
    <w:tmpl w:val="778A4C98"/>
    <w:numStyleLink w:val="ODICEbullet"/>
  </w:abstractNum>
  <w:abstractNum w:abstractNumId="5" w15:restartNumberingAfterBreak="0">
    <w:nsid w:val="01E02979"/>
    <w:multiLevelType w:val="multilevel"/>
    <w:tmpl w:val="D3B8C77A"/>
    <w:numStyleLink w:val="TABELNUM"/>
  </w:abstractNum>
  <w:abstractNum w:abstractNumId="6" w15:restartNumberingAfterBreak="0">
    <w:nsid w:val="01F53B86"/>
    <w:multiLevelType w:val="multilevel"/>
    <w:tmpl w:val="C2D4B0F2"/>
    <w:styleLink w:val="COLOFONOPSOM"/>
    <w:lvl w:ilvl="0">
      <w:start w:val="1"/>
      <w:numFmt w:val="bullet"/>
      <w:pStyle w:val="colofonlijstopsomm1"/>
      <w:lvlText w:val="•"/>
      <w:lvlJc w:val="left"/>
      <w:pPr>
        <w:ind w:left="-686" w:hanging="153"/>
      </w:pPr>
      <w:rPr>
        <w:rFonts w:ascii="Calibri" w:hAnsi="Calibri" w:hint="default"/>
        <w:b w:val="0"/>
        <w:i w:val="0"/>
        <w:color w:val="59B02F" w:themeColor="accent1"/>
        <w:spacing w:val="0"/>
        <w:position w:val="0"/>
        <w:sz w:val="14"/>
      </w:rPr>
    </w:lvl>
    <w:lvl w:ilvl="1">
      <w:start w:val="1"/>
      <w:numFmt w:val="bullet"/>
      <w:pStyle w:val="colofonlijstopsomm2"/>
      <w:lvlText w:val="‒"/>
      <w:lvlJc w:val="left"/>
      <w:pPr>
        <w:ind w:left="-533" w:hanging="153"/>
      </w:pPr>
      <w:rPr>
        <w:rFonts w:ascii="Calibri" w:hAnsi="Calibri" w:hint="default"/>
        <w:b/>
        <w:i w:val="0"/>
        <w:color w:val="59B02F" w:themeColor="accent1"/>
        <w:sz w:val="15"/>
      </w:rPr>
    </w:lvl>
    <w:lvl w:ilvl="2">
      <w:start w:val="1"/>
      <w:numFmt w:val="none"/>
      <w:lvlText w:val=""/>
      <w:lvlJc w:val="left"/>
      <w:pPr>
        <w:tabs>
          <w:tab w:val="num" w:pos="984"/>
        </w:tabs>
        <w:ind w:left="794" w:hanging="170"/>
      </w:pPr>
      <w:rPr>
        <w:rFonts w:hint="default"/>
        <w:color w:val="FF0000"/>
      </w:rPr>
    </w:lvl>
    <w:lvl w:ilvl="3">
      <w:start w:val="1"/>
      <w:numFmt w:val="none"/>
      <w:lvlText w:val="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7" w15:restartNumberingAfterBreak="0">
    <w:nsid w:val="029A7A55"/>
    <w:multiLevelType w:val="multilevel"/>
    <w:tmpl w:val="32AC4E74"/>
    <w:styleLink w:val="ODICENUM"/>
    <w:lvl w:ilvl="0">
      <w:start w:val="1"/>
      <w:numFmt w:val="decimal"/>
      <w:lvlText w:val="%1."/>
      <w:lvlJc w:val="right"/>
      <w:pPr>
        <w:ind w:left="267" w:hanging="46"/>
      </w:pPr>
      <w:rPr>
        <w:rFonts w:hint="default"/>
        <w:b/>
        <w:i w:val="0"/>
        <w:color w:val="59B02F" w:themeColor="accent1"/>
        <w:position w:val="0"/>
        <w:sz w:val="17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35E4C92"/>
    <w:multiLevelType w:val="multilevel"/>
    <w:tmpl w:val="3ED6199E"/>
    <w:numStyleLink w:val="KADERNUMMER"/>
  </w:abstractNum>
  <w:abstractNum w:abstractNumId="9" w15:restartNumberingAfterBreak="0">
    <w:nsid w:val="03CA7BBD"/>
    <w:multiLevelType w:val="multilevel"/>
    <w:tmpl w:val="AC54AE66"/>
    <w:styleLink w:val="OPVOLGING"/>
    <w:lvl w:ilvl="0">
      <w:start w:val="1"/>
      <w:numFmt w:val="bullet"/>
      <w:lvlText w:val="»"/>
      <w:lvlJc w:val="left"/>
      <w:pPr>
        <w:ind w:left="267" w:hanging="267"/>
      </w:pPr>
      <w:rPr>
        <w:rFonts w:ascii="Calibri" w:hAnsi="Calibri" w:hint="default"/>
        <w:b/>
        <w:i w:val="0"/>
        <w:color w:val="59B02F" w:themeColor="accent1"/>
        <w:position w:val="-2"/>
        <w:sz w:val="34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04E8782F"/>
    <w:multiLevelType w:val="multilevel"/>
    <w:tmpl w:val="778A4C98"/>
    <w:styleLink w:val="ODICEbullet"/>
    <w:lvl w:ilvl="0">
      <w:start w:val="1"/>
      <w:numFmt w:val="bullet"/>
      <w:lvlText w:val="•"/>
      <w:lvlJc w:val="left"/>
      <w:pPr>
        <w:ind w:left="272" w:hanging="193"/>
      </w:pPr>
      <w:rPr>
        <w:rFonts w:ascii="Calibri" w:hAnsi="Calibri" w:hint="default"/>
        <w:color w:val="59B02F" w:themeColor="accent1"/>
        <w:sz w:val="16"/>
      </w:rPr>
    </w:lvl>
    <w:lvl w:ilvl="1">
      <w:start w:val="1"/>
      <w:numFmt w:val="bullet"/>
      <w:lvlText w:val="‒"/>
      <w:lvlJc w:val="left"/>
      <w:pPr>
        <w:ind w:left="448" w:hanging="176"/>
      </w:pPr>
      <w:rPr>
        <w:rFonts w:ascii="Calibri" w:hAnsi="Calibri" w:hint="default"/>
        <w:b/>
        <w:i w:val="0"/>
        <w:color w:val="59B02F" w:themeColor="accent1"/>
        <w:sz w:val="18"/>
      </w:rPr>
    </w:lvl>
    <w:lvl w:ilvl="2">
      <w:start w:val="1"/>
      <w:numFmt w:val="bullet"/>
      <w:lvlText w:val="•"/>
      <w:lvlJc w:val="left"/>
      <w:pPr>
        <w:ind w:left="624" w:hanging="176"/>
      </w:pPr>
      <w:rPr>
        <w:rFonts w:ascii="Calibri" w:hAnsi="Calibri" w:hint="default"/>
        <w:color w:val="59B02F" w:themeColor="accent1"/>
        <w:sz w:val="16"/>
      </w:rPr>
    </w:lvl>
    <w:lvl w:ilvl="3">
      <w:start w:val="1"/>
      <w:numFmt w:val="bullet"/>
      <w:lvlText w:val="‒"/>
      <w:lvlJc w:val="left"/>
      <w:pPr>
        <w:ind w:left="800" w:hanging="176"/>
      </w:pPr>
      <w:rPr>
        <w:rFonts w:ascii="Calibri" w:hAnsi="Calibri" w:hint="default"/>
        <w:b/>
        <w:i w:val="0"/>
        <w:color w:val="59B02F" w:themeColor="accent1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073C2E51"/>
    <w:multiLevelType w:val="multilevel"/>
    <w:tmpl w:val="3ED6199E"/>
    <w:styleLink w:val="KADERNUMMER"/>
    <w:lvl w:ilvl="0">
      <w:start w:val="1"/>
      <w:numFmt w:val="decimal"/>
      <w:lvlText w:val="%1."/>
      <w:lvlJc w:val="left"/>
      <w:pPr>
        <w:tabs>
          <w:tab w:val="num" w:pos="530"/>
        </w:tabs>
        <w:ind w:left="386" w:hanging="216"/>
      </w:pPr>
      <w:rPr>
        <w:rFonts w:asciiTheme="minorHAnsi" w:hAnsiTheme="minorHAnsi" w:hint="default"/>
        <w:b/>
        <w:i w:val="0"/>
        <w:color w:val="59B02F" w:themeColor="accent1"/>
        <w:position w:val="0"/>
        <w:sz w:val="17"/>
      </w:rPr>
    </w:lvl>
    <w:lvl w:ilvl="1">
      <w:start w:val="1"/>
      <w:numFmt w:val="none"/>
      <w:lvlText w:val=""/>
      <w:lvlJc w:val="left"/>
      <w:pPr>
        <w:tabs>
          <w:tab w:val="num" w:pos="530"/>
        </w:tabs>
        <w:ind w:left="471" w:hanging="301"/>
      </w:pPr>
      <w:rPr>
        <w:rFonts w:ascii="Verdana" w:hAnsi="Verdana" w:hint="default"/>
        <w:b/>
        <w:i w:val="0"/>
        <w:position w:val="-2"/>
        <w:sz w:val="14"/>
      </w:rPr>
    </w:lvl>
    <w:lvl w:ilvl="2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09E96797"/>
    <w:multiLevelType w:val="multilevel"/>
    <w:tmpl w:val="6CA43DBE"/>
    <w:numStyleLink w:val="VERSLAGINTRO"/>
  </w:abstractNum>
  <w:abstractNum w:abstractNumId="13" w15:restartNumberingAfterBreak="0">
    <w:nsid w:val="0BF7274E"/>
    <w:multiLevelType w:val="multilevel"/>
    <w:tmpl w:val="D3B8C77A"/>
    <w:styleLink w:val="TABELNUM"/>
    <w:lvl w:ilvl="0">
      <w:start w:val="1"/>
      <w:numFmt w:val="decimal"/>
      <w:lvlText w:val="%1."/>
      <w:lvlJc w:val="right"/>
      <w:pPr>
        <w:ind w:left="267" w:hanging="46"/>
      </w:pPr>
      <w:rPr>
        <w:rFonts w:asciiTheme="minorHAnsi" w:hAnsiTheme="minorHAnsi" w:hint="default"/>
        <w:b/>
        <w:i w:val="0"/>
        <w:color w:val="59B02F" w:themeColor="accent1"/>
        <w:position w:val="0"/>
        <w:sz w:val="17"/>
      </w:rPr>
    </w:lvl>
    <w:lvl w:ilvl="1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0D844289"/>
    <w:multiLevelType w:val="multilevel"/>
    <w:tmpl w:val="685641A4"/>
    <w:numStyleLink w:val="TABELBIJSCHRIFT"/>
  </w:abstractNum>
  <w:abstractNum w:abstractNumId="15" w15:restartNumberingAfterBreak="0">
    <w:nsid w:val="12DE08E6"/>
    <w:multiLevelType w:val="multilevel"/>
    <w:tmpl w:val="C0E6CB76"/>
    <w:lvl w:ilvl="0">
      <w:start w:val="1"/>
      <w:numFmt w:val="bullet"/>
      <w:pStyle w:val="opvolging0"/>
      <w:lvlText w:val="»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b/>
        <w:i w:val="0"/>
        <w:color w:val="59B02F" w:themeColor="accent1"/>
        <w:position w:val="-2"/>
        <w:sz w:val="34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39E4A5C"/>
    <w:multiLevelType w:val="multilevel"/>
    <w:tmpl w:val="32AC4E74"/>
    <w:numStyleLink w:val="ODICENUM"/>
  </w:abstractNum>
  <w:abstractNum w:abstractNumId="17" w15:restartNumberingAfterBreak="0">
    <w:nsid w:val="1ABE0E69"/>
    <w:multiLevelType w:val="multilevel"/>
    <w:tmpl w:val="C5805D7C"/>
    <w:lvl w:ilvl="0">
      <w:start w:val="1"/>
      <w:numFmt w:val="bullet"/>
      <w:pStyle w:val="lijstopsomming1"/>
      <w:lvlText w:val="•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59B02F" w:themeColor="text2"/>
        <w:sz w:val="16"/>
      </w:rPr>
    </w:lvl>
    <w:lvl w:ilvl="1">
      <w:start w:val="1"/>
      <w:numFmt w:val="bullet"/>
      <w:pStyle w:val="lijstopsomming2"/>
      <w:lvlText w:val="‒"/>
      <w:lvlJc w:val="left"/>
      <w:pPr>
        <w:tabs>
          <w:tab w:val="num" w:pos="567"/>
        </w:tabs>
        <w:ind w:left="567" w:hanging="283"/>
      </w:pPr>
      <w:rPr>
        <w:rFonts w:ascii="Calibri" w:hAnsi="Calibri" w:hint="default"/>
        <w:b/>
        <w:i w:val="0"/>
        <w:color w:val="59B02F" w:themeColor="text2"/>
        <w:sz w:val="18"/>
      </w:rPr>
    </w:lvl>
    <w:lvl w:ilvl="2">
      <w:start w:val="1"/>
      <w:numFmt w:val="bullet"/>
      <w:pStyle w:val="lijstopsomming3"/>
      <w:lvlText w:val=""/>
      <w:lvlJc w:val="left"/>
      <w:pPr>
        <w:tabs>
          <w:tab w:val="num" w:pos="851"/>
        </w:tabs>
        <w:ind w:left="851" w:hanging="284"/>
      </w:pPr>
      <w:rPr>
        <w:rFonts w:ascii="Wingdings 3" w:hAnsi="Wingdings 3" w:hint="default"/>
        <w:b w:val="0"/>
        <w:i w:val="0"/>
        <w:color w:val="59B02F" w:themeColor="text2"/>
        <w:sz w:val="12"/>
      </w:rPr>
    </w:lvl>
    <w:lvl w:ilvl="3">
      <w:start w:val="1"/>
      <w:numFmt w:val="bullet"/>
      <w:pStyle w:val="lijstopsomming4"/>
      <w:lvlText w:val="&gt;"/>
      <w:lvlJc w:val="left"/>
      <w:pPr>
        <w:tabs>
          <w:tab w:val="num" w:pos="1134"/>
        </w:tabs>
        <w:ind w:left="1134" w:hanging="283"/>
      </w:pPr>
      <w:rPr>
        <w:rFonts w:ascii="Calibri" w:hAnsi="Calibri" w:hint="default"/>
        <w:b/>
        <w:i w:val="0"/>
        <w:color w:val="59B02F" w:themeColor="text2"/>
      </w:rPr>
    </w:lvl>
    <w:lvl w:ilvl="4">
      <w:start w:val="1"/>
      <w:numFmt w:val="bullet"/>
      <w:pStyle w:val="lijstopsomming5"/>
      <w:lvlText w:val="+"/>
      <w:lvlJc w:val="left"/>
      <w:pPr>
        <w:tabs>
          <w:tab w:val="num" w:pos="1418"/>
        </w:tabs>
        <w:ind w:left="1418" w:hanging="284"/>
      </w:pPr>
      <w:rPr>
        <w:rFonts w:ascii="Calibri" w:hAnsi="Calibri" w:hint="default"/>
        <w:color w:val="59B02F" w:themeColor="text2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1B302B4E"/>
    <w:multiLevelType w:val="multilevel"/>
    <w:tmpl w:val="A452607C"/>
    <w:numStyleLink w:val="KADERBULLET"/>
  </w:abstractNum>
  <w:abstractNum w:abstractNumId="19" w15:restartNumberingAfterBreak="0">
    <w:nsid w:val="1BCA4103"/>
    <w:multiLevelType w:val="multilevel"/>
    <w:tmpl w:val="0FB87D2A"/>
    <w:lvl w:ilvl="0">
      <w:start w:val="1"/>
      <w:numFmt w:val="decimal"/>
      <w:pStyle w:val="tabellijstnummer"/>
      <w:lvlText w:val="%1."/>
      <w:lvlJc w:val="left"/>
      <w:pPr>
        <w:tabs>
          <w:tab w:val="num" w:pos="227"/>
        </w:tabs>
        <w:ind w:left="227" w:hanging="227"/>
      </w:pPr>
      <w:rPr>
        <w:rFonts w:asciiTheme="minorHAnsi" w:hAnsiTheme="minorHAnsi" w:hint="default"/>
        <w:b/>
        <w:i w:val="0"/>
        <w:color w:val="59B02F" w:themeColor="accent1"/>
        <w:position w:val="0"/>
        <w:sz w:val="17"/>
      </w:rPr>
    </w:lvl>
    <w:lvl w:ilvl="1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1DF27902"/>
    <w:multiLevelType w:val="multilevel"/>
    <w:tmpl w:val="A452607C"/>
    <w:styleLink w:val="KADERBULLET"/>
    <w:lvl w:ilvl="0">
      <w:start w:val="1"/>
      <w:numFmt w:val="bullet"/>
      <w:lvlText w:val="•"/>
      <w:lvlJc w:val="left"/>
      <w:pPr>
        <w:ind w:left="386" w:hanging="216"/>
      </w:pPr>
      <w:rPr>
        <w:rFonts w:ascii="Calibri" w:hAnsi="Calibri" w:hint="default"/>
        <w:b w:val="0"/>
        <w:i w:val="0"/>
        <w:color w:val="59B02F" w:themeColor="accent1"/>
        <w:position w:val="0"/>
        <w:sz w:val="17"/>
      </w:rPr>
    </w:lvl>
    <w:lvl w:ilvl="1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234E10F3"/>
    <w:multiLevelType w:val="multilevel"/>
    <w:tmpl w:val="9814B888"/>
    <w:styleLink w:val="AgIIKOPNUM"/>
    <w:lvl w:ilvl="0">
      <w:start w:val="1"/>
      <w:numFmt w:val="decimal"/>
      <w:pStyle w:val="Heading1"/>
      <w:lvlText w:val="%1."/>
      <w:lvlJc w:val="right"/>
      <w:pPr>
        <w:ind w:left="800" w:hanging="114"/>
      </w:pPr>
      <w:rPr>
        <w:rFonts w:hint="default"/>
        <w:b/>
        <w:i w:val="0"/>
        <w:color w:val="000000" w:themeColor="text1"/>
        <w:sz w:val="19"/>
      </w:rPr>
    </w:lvl>
    <w:lvl w:ilvl="1">
      <w:start w:val="1"/>
      <w:numFmt w:val="decimal"/>
      <w:pStyle w:val="Heading2"/>
      <w:lvlText w:val="%1.%2."/>
      <w:lvlJc w:val="right"/>
      <w:pPr>
        <w:ind w:left="800" w:hanging="114"/>
      </w:pPr>
      <w:rPr>
        <w:rFonts w:hint="default"/>
        <w:b/>
        <w:i w:val="0"/>
        <w:color w:val="000000" w:themeColor="text1"/>
        <w:sz w:val="19"/>
      </w:rPr>
    </w:lvl>
    <w:lvl w:ilvl="2">
      <w:start w:val="1"/>
      <w:numFmt w:val="decimal"/>
      <w:pStyle w:val="Heading3"/>
      <w:lvlText w:val="%1.%2.%3."/>
      <w:lvlJc w:val="right"/>
      <w:pPr>
        <w:ind w:left="800" w:hanging="114"/>
      </w:pPr>
      <w:rPr>
        <w:rFonts w:hint="default"/>
        <w:b/>
        <w:i w:val="0"/>
        <w:color w:val="000000" w:themeColor="text1"/>
        <w:sz w:val="19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263C0B8C"/>
    <w:multiLevelType w:val="multilevel"/>
    <w:tmpl w:val="3ED6199E"/>
    <w:numStyleLink w:val="KADERNUMMER"/>
  </w:abstractNum>
  <w:abstractNum w:abstractNumId="23" w15:restartNumberingAfterBreak="0">
    <w:nsid w:val="28213136"/>
    <w:multiLevelType w:val="multilevel"/>
    <w:tmpl w:val="D360A04A"/>
    <w:styleLink w:val="TABELOPSOM"/>
    <w:lvl w:ilvl="0">
      <w:start w:val="1"/>
      <w:numFmt w:val="bullet"/>
      <w:lvlText w:val="•"/>
      <w:lvlJc w:val="left"/>
      <w:pPr>
        <w:ind w:left="272" w:hanging="193"/>
      </w:pPr>
      <w:rPr>
        <w:rFonts w:ascii="Calibri" w:hAnsi="Calibri" w:hint="default"/>
        <w:b w:val="0"/>
        <w:i w:val="0"/>
        <w:color w:val="59B02F" w:themeColor="accent1"/>
        <w:position w:val="-1"/>
        <w:sz w:val="16"/>
      </w:rPr>
    </w:lvl>
    <w:lvl w:ilvl="1">
      <w:start w:val="1"/>
      <w:numFmt w:val="bullet"/>
      <w:lvlText w:val="‒"/>
      <w:lvlJc w:val="left"/>
      <w:pPr>
        <w:ind w:left="448" w:hanging="176"/>
      </w:pPr>
      <w:rPr>
        <w:rFonts w:ascii="Calibri" w:hAnsi="Calibri" w:hint="default"/>
        <w:b/>
        <w:i w:val="0"/>
        <w:color w:val="59B02F" w:themeColor="accent1"/>
        <w:sz w:val="18"/>
      </w:rPr>
    </w:lvl>
    <w:lvl w:ilvl="2">
      <w:start w:val="1"/>
      <w:numFmt w:val="none"/>
      <w:lvlText w:val=""/>
      <w:lvlJc w:val="left"/>
      <w:pPr>
        <w:tabs>
          <w:tab w:val="num" w:pos="984"/>
        </w:tabs>
        <w:ind w:left="765" w:hanging="141"/>
      </w:pPr>
      <w:rPr>
        <w:rFonts w:hint="default"/>
        <w:color w:val="FF0000"/>
      </w:rPr>
    </w:lvl>
    <w:lvl w:ilvl="3">
      <w:start w:val="1"/>
      <w:numFmt w:val="none"/>
      <w:lvlText w:val="(%4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24" w15:restartNumberingAfterBreak="0">
    <w:nsid w:val="2F907686"/>
    <w:multiLevelType w:val="multilevel"/>
    <w:tmpl w:val="D360A04A"/>
    <w:numStyleLink w:val="TABELOPSOM"/>
  </w:abstractNum>
  <w:abstractNum w:abstractNumId="25" w15:restartNumberingAfterBreak="0">
    <w:nsid w:val="2FB57851"/>
    <w:multiLevelType w:val="multilevel"/>
    <w:tmpl w:val="685641A4"/>
    <w:styleLink w:val="TABELBIJSCHRIFT"/>
    <w:lvl w:ilvl="0">
      <w:numFmt w:val="bullet"/>
      <w:pStyle w:val="tabelbijschrift0"/>
      <w:lvlText w:val=""/>
      <w:lvlJc w:val="left"/>
      <w:pPr>
        <w:tabs>
          <w:tab w:val="num" w:pos="360"/>
        </w:tabs>
        <w:ind w:left="284" w:hanging="284"/>
      </w:pPr>
      <w:rPr>
        <w:rFonts w:ascii="Webdings" w:hAnsi="Webdings" w:hint="default"/>
        <w:color w:val="59B02F" w:themeColor="accent1"/>
        <w:position w:val="1"/>
        <w:sz w:val="20"/>
      </w:rPr>
    </w:lvl>
    <w:lvl w:ilvl="1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5307A0F"/>
    <w:multiLevelType w:val="multilevel"/>
    <w:tmpl w:val="AC54AE66"/>
    <w:numStyleLink w:val="OPVOLGING"/>
  </w:abstractNum>
  <w:abstractNum w:abstractNumId="27" w15:restartNumberingAfterBreak="0">
    <w:nsid w:val="54F34300"/>
    <w:multiLevelType w:val="multilevel"/>
    <w:tmpl w:val="C2D4B0F2"/>
    <w:numStyleLink w:val="COLOFONOPSOM"/>
  </w:abstractNum>
  <w:abstractNum w:abstractNumId="28" w15:restartNumberingAfterBreak="0">
    <w:nsid w:val="554744F6"/>
    <w:multiLevelType w:val="multilevel"/>
    <w:tmpl w:val="685641A4"/>
    <w:numStyleLink w:val="TABELBIJSCHRIFT"/>
  </w:abstractNum>
  <w:abstractNum w:abstractNumId="29" w15:restartNumberingAfterBreak="0">
    <w:nsid w:val="56251985"/>
    <w:multiLevelType w:val="multilevel"/>
    <w:tmpl w:val="32AC4E74"/>
    <w:numStyleLink w:val="ODICENUM"/>
  </w:abstractNum>
  <w:abstractNum w:abstractNumId="30" w15:restartNumberingAfterBreak="0">
    <w:nsid w:val="58D3512C"/>
    <w:multiLevelType w:val="multilevel"/>
    <w:tmpl w:val="6CA43DBE"/>
    <w:styleLink w:val="VERSLAGINTRO"/>
    <w:lvl w:ilvl="0">
      <w:start w:val="1"/>
      <w:numFmt w:val="decimal"/>
      <w:pStyle w:val="verslag-introopsomm1"/>
      <w:lvlText w:val="%1."/>
      <w:lvlJc w:val="right"/>
      <w:pPr>
        <w:ind w:left="-618" w:hanging="57"/>
      </w:pPr>
      <w:rPr>
        <w:rFonts w:hint="default"/>
        <w:b/>
        <w:i w:val="0"/>
        <w:color w:val="59B02F" w:themeColor="accent1"/>
        <w:position w:val="0"/>
        <w:sz w:val="14"/>
      </w:rPr>
    </w:lvl>
    <w:lvl w:ilvl="1">
      <w:start w:val="1"/>
      <w:numFmt w:val="bullet"/>
      <w:pStyle w:val="verslag-introopsomm2"/>
      <w:lvlText w:val="•"/>
      <w:lvlJc w:val="left"/>
      <w:pPr>
        <w:ind w:left="-465" w:hanging="153"/>
      </w:pPr>
      <w:rPr>
        <w:rFonts w:ascii="Calibri" w:hAnsi="Calibri" w:hint="default"/>
        <w:color w:val="59B02F" w:themeColor="accent1"/>
        <w:position w:val="0"/>
        <w:sz w:val="14"/>
      </w:rPr>
    </w:lvl>
    <w:lvl w:ilvl="2">
      <w:start w:val="1"/>
      <w:numFmt w:val="bullet"/>
      <w:lvlText w:val="‒"/>
      <w:lvlJc w:val="left"/>
      <w:pPr>
        <w:ind w:left="-295" w:hanging="170"/>
      </w:pPr>
      <w:rPr>
        <w:rFonts w:ascii="Calibri" w:hAnsi="Calibri" w:hint="default"/>
        <w:b/>
        <w:i w:val="0"/>
        <w:color w:val="59B02F" w:themeColor="accent1"/>
        <w:sz w:val="17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09033E6"/>
    <w:multiLevelType w:val="multilevel"/>
    <w:tmpl w:val="DE0AA2FA"/>
    <w:lvl w:ilvl="0">
      <w:start w:val="1"/>
      <w:numFmt w:val="bullet"/>
      <w:lvlText w:val="»"/>
      <w:lvlJc w:val="left"/>
      <w:pPr>
        <w:ind w:left="267" w:hanging="267"/>
      </w:pPr>
      <w:rPr>
        <w:rFonts w:ascii="Calibri" w:hAnsi="Calibri" w:hint="default"/>
        <w:b/>
        <w:i w:val="0"/>
        <w:color w:val="59B02F" w:themeColor="accent1"/>
        <w:position w:val="-2"/>
        <w:sz w:val="34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0D353BC"/>
    <w:multiLevelType w:val="multilevel"/>
    <w:tmpl w:val="F4889482"/>
    <w:lvl w:ilvl="0">
      <w:start w:val="1"/>
      <w:numFmt w:val="bullet"/>
      <w:pStyle w:val="tabellijstopsomm1"/>
      <w:lvlText w:val="•"/>
      <w:lvlJc w:val="left"/>
      <w:pPr>
        <w:tabs>
          <w:tab w:val="num" w:pos="227"/>
        </w:tabs>
        <w:ind w:left="227" w:hanging="227"/>
      </w:pPr>
      <w:rPr>
        <w:rFonts w:ascii="Calibri" w:hAnsi="Calibri" w:hint="default"/>
        <w:b w:val="0"/>
        <w:i w:val="0"/>
        <w:color w:val="59B02F" w:themeColor="accent1"/>
        <w:position w:val="-1"/>
        <w:sz w:val="16"/>
      </w:rPr>
    </w:lvl>
    <w:lvl w:ilvl="1">
      <w:start w:val="1"/>
      <w:numFmt w:val="bullet"/>
      <w:pStyle w:val="tabellijstopsomm2"/>
      <w:lvlText w:val="‒"/>
      <w:lvlJc w:val="left"/>
      <w:pPr>
        <w:tabs>
          <w:tab w:val="num" w:pos="454"/>
        </w:tabs>
        <w:ind w:left="454" w:hanging="227"/>
      </w:pPr>
      <w:rPr>
        <w:rFonts w:ascii="Calibri" w:hAnsi="Calibri" w:hint="default"/>
        <w:b/>
        <w:i w:val="0"/>
        <w:color w:val="59B02F" w:themeColor="accent1"/>
        <w:sz w:val="18"/>
      </w:rPr>
    </w:lvl>
    <w:lvl w:ilvl="2">
      <w:start w:val="1"/>
      <w:numFmt w:val="none"/>
      <w:lvlText w:val=""/>
      <w:lvlJc w:val="left"/>
      <w:pPr>
        <w:tabs>
          <w:tab w:val="num" w:pos="984"/>
        </w:tabs>
        <w:ind w:left="765" w:hanging="141"/>
      </w:pPr>
      <w:rPr>
        <w:rFonts w:hint="default"/>
        <w:color w:val="FF0000"/>
      </w:rPr>
    </w:lvl>
    <w:lvl w:ilvl="3">
      <w:start w:val="1"/>
      <w:numFmt w:val="none"/>
      <w:lvlText w:val="(%4)"/>
      <w:lvlJc w:val="left"/>
      <w:pPr>
        <w:tabs>
          <w:tab w:val="num" w:pos="1780"/>
        </w:tabs>
        <w:ind w:left="17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40"/>
        </w:tabs>
        <w:ind w:left="214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00"/>
        </w:tabs>
        <w:ind w:left="250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20"/>
        </w:tabs>
        <w:ind w:left="322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80"/>
        </w:tabs>
        <w:ind w:left="3580" w:hanging="360"/>
      </w:pPr>
      <w:rPr>
        <w:rFonts w:hint="default"/>
      </w:rPr>
    </w:lvl>
  </w:abstractNum>
  <w:abstractNum w:abstractNumId="33" w15:restartNumberingAfterBreak="0">
    <w:nsid w:val="6F21200F"/>
    <w:multiLevelType w:val="multilevel"/>
    <w:tmpl w:val="C2D4B0F2"/>
    <w:numStyleLink w:val="COLOFONOPSOM"/>
  </w:abstractNum>
  <w:abstractNum w:abstractNumId="34" w15:restartNumberingAfterBreak="0">
    <w:nsid w:val="70A66653"/>
    <w:multiLevelType w:val="multilevel"/>
    <w:tmpl w:val="EDF692C8"/>
    <w:lvl w:ilvl="0">
      <w:start w:val="1"/>
      <w:numFmt w:val="decimal"/>
      <w:pStyle w:val="lijstnummer1"/>
      <w:lvlText w:val="%1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color w:val="2A979D" w:themeColor="accent2"/>
        <w:position w:val="0"/>
        <w:sz w:val="18"/>
      </w:rPr>
    </w:lvl>
    <w:lvl w:ilvl="1">
      <w:start w:val="1"/>
      <w:numFmt w:val="lowerLetter"/>
      <w:pStyle w:val="lijstnummer2"/>
      <w:lvlText w:val="%2"/>
      <w:lvlJc w:val="left"/>
      <w:pPr>
        <w:tabs>
          <w:tab w:val="num" w:pos="567"/>
        </w:tabs>
        <w:ind w:left="567" w:hanging="283"/>
      </w:pPr>
      <w:rPr>
        <w:rFonts w:hint="default"/>
        <w:b/>
        <w:i w:val="0"/>
        <w:color w:val="2A979D" w:themeColor="accent2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20C76F1"/>
    <w:multiLevelType w:val="multilevel"/>
    <w:tmpl w:val="06425358"/>
    <w:lvl w:ilvl="0">
      <w:start w:val="1"/>
      <w:numFmt w:val="bullet"/>
      <w:pStyle w:val="kaderlijstopsomming"/>
      <w:lvlText w:val="•"/>
      <w:lvlJc w:val="left"/>
      <w:pPr>
        <w:tabs>
          <w:tab w:val="num" w:pos="454"/>
        </w:tabs>
        <w:ind w:left="454" w:hanging="284"/>
      </w:pPr>
      <w:rPr>
        <w:rFonts w:ascii="Calibri" w:hAnsi="Calibri" w:hint="default"/>
        <w:b w:val="0"/>
        <w:i w:val="0"/>
        <w:color w:val="59B02F" w:themeColor="accent1"/>
        <w:position w:val="0"/>
        <w:sz w:val="17"/>
      </w:rPr>
    </w:lvl>
    <w:lvl w:ilvl="1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727B33C7"/>
    <w:multiLevelType w:val="multilevel"/>
    <w:tmpl w:val="9814B888"/>
    <w:numStyleLink w:val="AgIIKOPNUM"/>
  </w:abstractNum>
  <w:abstractNum w:abstractNumId="37" w15:restartNumberingAfterBreak="0">
    <w:nsid w:val="75824056"/>
    <w:multiLevelType w:val="multilevel"/>
    <w:tmpl w:val="6CA43DBE"/>
    <w:numStyleLink w:val="VERSLAGINTRO"/>
  </w:abstractNum>
  <w:abstractNum w:abstractNumId="38" w15:restartNumberingAfterBreak="0">
    <w:nsid w:val="76643300"/>
    <w:multiLevelType w:val="multilevel"/>
    <w:tmpl w:val="778A4C98"/>
    <w:numStyleLink w:val="ODICEbullet"/>
  </w:abstractNum>
  <w:abstractNum w:abstractNumId="39" w15:restartNumberingAfterBreak="0">
    <w:nsid w:val="7DBF5D72"/>
    <w:multiLevelType w:val="multilevel"/>
    <w:tmpl w:val="A5925E3A"/>
    <w:lvl w:ilvl="0">
      <w:start w:val="1"/>
      <w:numFmt w:val="decimal"/>
      <w:pStyle w:val="kaderlijstnummer"/>
      <w:lvlText w:val="%1."/>
      <w:lvlJc w:val="left"/>
      <w:pPr>
        <w:tabs>
          <w:tab w:val="num" w:pos="454"/>
        </w:tabs>
        <w:ind w:left="454" w:hanging="284"/>
      </w:pPr>
      <w:rPr>
        <w:rFonts w:asciiTheme="minorHAnsi" w:hAnsiTheme="minorHAnsi" w:hint="default"/>
        <w:b/>
        <w:i w:val="0"/>
        <w:color w:val="59B02F" w:themeColor="accent1"/>
        <w:position w:val="0"/>
        <w:sz w:val="17"/>
      </w:rPr>
    </w:lvl>
    <w:lvl w:ilvl="1">
      <w:start w:val="1"/>
      <w:numFmt w:val="none"/>
      <w:lvlText w:val=""/>
      <w:lvlJc w:val="left"/>
      <w:pPr>
        <w:tabs>
          <w:tab w:val="num" w:pos="530"/>
        </w:tabs>
        <w:ind w:left="471" w:hanging="301"/>
      </w:pPr>
      <w:rPr>
        <w:rFonts w:ascii="Verdana" w:hAnsi="Verdana" w:hint="default"/>
        <w:b/>
        <w:i w:val="0"/>
        <w:position w:val="-2"/>
        <w:sz w:val="14"/>
      </w:rPr>
    </w:lvl>
    <w:lvl w:ilvl="2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860781189">
    <w:abstractNumId w:val="10"/>
  </w:num>
  <w:num w:numId="2" w16cid:durableId="639187455">
    <w:abstractNumId w:val="7"/>
  </w:num>
  <w:num w:numId="3" w16cid:durableId="1424645020">
    <w:abstractNumId w:val="29"/>
  </w:num>
  <w:num w:numId="4" w16cid:durableId="754279112">
    <w:abstractNumId w:val="4"/>
  </w:num>
  <w:num w:numId="5" w16cid:durableId="1198733895">
    <w:abstractNumId w:val="9"/>
  </w:num>
  <w:num w:numId="6" w16cid:durableId="860708129">
    <w:abstractNumId w:val="26"/>
  </w:num>
  <w:num w:numId="7" w16cid:durableId="342517787">
    <w:abstractNumId w:val="30"/>
  </w:num>
  <w:num w:numId="8" w16cid:durableId="478107601">
    <w:abstractNumId w:val="12"/>
  </w:num>
  <w:num w:numId="9" w16cid:durableId="875506778">
    <w:abstractNumId w:val="20"/>
  </w:num>
  <w:num w:numId="10" w16cid:durableId="1890528547">
    <w:abstractNumId w:val="11"/>
  </w:num>
  <w:num w:numId="11" w16cid:durableId="134487793">
    <w:abstractNumId w:val="22"/>
  </w:num>
  <w:num w:numId="12" w16cid:durableId="830295171">
    <w:abstractNumId w:val="18"/>
  </w:num>
  <w:num w:numId="13" w16cid:durableId="119761981">
    <w:abstractNumId w:val="13"/>
  </w:num>
  <w:num w:numId="14" w16cid:durableId="771969860">
    <w:abstractNumId w:val="5"/>
  </w:num>
  <w:num w:numId="15" w16cid:durableId="1150902716">
    <w:abstractNumId w:val="23"/>
  </w:num>
  <w:num w:numId="16" w16cid:durableId="223295074">
    <w:abstractNumId w:val="24"/>
  </w:num>
  <w:num w:numId="17" w16cid:durableId="351997417">
    <w:abstractNumId w:val="6"/>
  </w:num>
  <w:num w:numId="18" w16cid:durableId="1047686531">
    <w:abstractNumId w:val="33"/>
  </w:num>
  <w:num w:numId="19" w16cid:durableId="825708833">
    <w:abstractNumId w:val="25"/>
  </w:num>
  <w:num w:numId="20" w16cid:durableId="1092552826">
    <w:abstractNumId w:val="14"/>
  </w:num>
  <w:num w:numId="21" w16cid:durableId="711077151">
    <w:abstractNumId w:val="21"/>
  </w:num>
  <w:num w:numId="22" w16cid:durableId="14758291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28111633">
    <w:abstractNumId w:val="36"/>
  </w:num>
  <w:num w:numId="24" w16cid:durableId="1452479932">
    <w:abstractNumId w:val="27"/>
  </w:num>
  <w:num w:numId="25" w16cid:durableId="716441778">
    <w:abstractNumId w:val="37"/>
  </w:num>
  <w:num w:numId="26" w16cid:durableId="307368563">
    <w:abstractNumId w:val="15"/>
  </w:num>
  <w:num w:numId="27" w16cid:durableId="34893862">
    <w:abstractNumId w:val="8"/>
  </w:num>
  <w:num w:numId="28" w16cid:durableId="771583967">
    <w:abstractNumId w:val="3"/>
  </w:num>
  <w:num w:numId="29" w16cid:durableId="2011176189">
    <w:abstractNumId w:val="28"/>
  </w:num>
  <w:num w:numId="30" w16cid:durableId="158891497">
    <w:abstractNumId w:val="32"/>
  </w:num>
  <w:num w:numId="31" w16cid:durableId="34818104">
    <w:abstractNumId w:val="19"/>
  </w:num>
  <w:num w:numId="32" w16cid:durableId="1836653540">
    <w:abstractNumId w:val="16"/>
  </w:num>
  <w:num w:numId="33" w16cid:durableId="534276072">
    <w:abstractNumId w:val="38"/>
  </w:num>
  <w:num w:numId="34" w16cid:durableId="1429428948">
    <w:abstractNumId w:val="39"/>
  </w:num>
  <w:num w:numId="35" w16cid:durableId="924847654">
    <w:abstractNumId w:val="35"/>
  </w:num>
  <w:num w:numId="36" w16cid:durableId="1616135733">
    <w:abstractNumId w:val="31"/>
  </w:num>
  <w:num w:numId="37" w16cid:durableId="1418794184">
    <w:abstractNumId w:val="34"/>
  </w:num>
  <w:num w:numId="38" w16cid:durableId="1476097566">
    <w:abstractNumId w:val="17"/>
  </w:num>
  <w:num w:numId="39" w16cid:durableId="482697138">
    <w:abstractNumId w:val="1"/>
  </w:num>
  <w:num w:numId="40" w16cid:durableId="708183077">
    <w:abstractNumId w:val="0"/>
  </w:num>
  <w:num w:numId="41" w16cid:durableId="880703420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F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1"/>
  <w:defaultTabStop w:val="709"/>
  <w:autoHyphenation/>
  <w:hyphenationZone w:val="425"/>
  <w:noPunctuationKerning/>
  <w:characterSpacingControl w:val="doNotCompress"/>
  <w:hdrShapeDefaults>
    <o:shapedefaults v:ext="edit" spidmax="2050">
      <o:colormru v:ext="edit" colors="#5c661f,#f5f5f5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9C"/>
    <w:rsid w:val="000000CE"/>
    <w:rsid w:val="00000660"/>
    <w:rsid w:val="00004BF7"/>
    <w:rsid w:val="00010854"/>
    <w:rsid w:val="00017DA9"/>
    <w:rsid w:val="00020BBC"/>
    <w:rsid w:val="000331AB"/>
    <w:rsid w:val="00042115"/>
    <w:rsid w:val="00044542"/>
    <w:rsid w:val="00047617"/>
    <w:rsid w:val="000552CC"/>
    <w:rsid w:val="00055667"/>
    <w:rsid w:val="000576B9"/>
    <w:rsid w:val="00063CAB"/>
    <w:rsid w:val="00076219"/>
    <w:rsid w:val="00082291"/>
    <w:rsid w:val="0008377A"/>
    <w:rsid w:val="00096C29"/>
    <w:rsid w:val="000970F8"/>
    <w:rsid w:val="000B54D8"/>
    <w:rsid w:val="000C012C"/>
    <w:rsid w:val="000C786E"/>
    <w:rsid w:val="000C7A9C"/>
    <w:rsid w:val="000C7FB7"/>
    <w:rsid w:val="000D2BD7"/>
    <w:rsid w:val="000D57F4"/>
    <w:rsid w:val="000D5E6C"/>
    <w:rsid w:val="000D6D42"/>
    <w:rsid w:val="000E42B7"/>
    <w:rsid w:val="000E69FF"/>
    <w:rsid w:val="000E73D6"/>
    <w:rsid w:val="001059D2"/>
    <w:rsid w:val="00106E2D"/>
    <w:rsid w:val="001125BC"/>
    <w:rsid w:val="001204D7"/>
    <w:rsid w:val="00124E35"/>
    <w:rsid w:val="0013243E"/>
    <w:rsid w:val="00132973"/>
    <w:rsid w:val="00134378"/>
    <w:rsid w:val="0013558A"/>
    <w:rsid w:val="0013719F"/>
    <w:rsid w:val="00144805"/>
    <w:rsid w:val="0014683A"/>
    <w:rsid w:val="0014755A"/>
    <w:rsid w:val="00161964"/>
    <w:rsid w:val="001631A6"/>
    <w:rsid w:val="00167DA1"/>
    <w:rsid w:val="00171076"/>
    <w:rsid w:val="00171F65"/>
    <w:rsid w:val="00173E6D"/>
    <w:rsid w:val="00175827"/>
    <w:rsid w:val="001822CF"/>
    <w:rsid w:val="00184291"/>
    <w:rsid w:val="0019003C"/>
    <w:rsid w:val="001916CB"/>
    <w:rsid w:val="00196114"/>
    <w:rsid w:val="001A13DC"/>
    <w:rsid w:val="001A19FE"/>
    <w:rsid w:val="001A3E86"/>
    <w:rsid w:val="001A4BA9"/>
    <w:rsid w:val="001A76BC"/>
    <w:rsid w:val="001B02D6"/>
    <w:rsid w:val="001B3707"/>
    <w:rsid w:val="001B61F6"/>
    <w:rsid w:val="001B6B8D"/>
    <w:rsid w:val="001B73F7"/>
    <w:rsid w:val="001C1F47"/>
    <w:rsid w:val="001C5CA2"/>
    <w:rsid w:val="001D16CF"/>
    <w:rsid w:val="001D1FE9"/>
    <w:rsid w:val="001D425C"/>
    <w:rsid w:val="001D6A9C"/>
    <w:rsid w:val="0020382A"/>
    <w:rsid w:val="0020399F"/>
    <w:rsid w:val="00204FA4"/>
    <w:rsid w:val="00207AA9"/>
    <w:rsid w:val="00211867"/>
    <w:rsid w:val="0021290B"/>
    <w:rsid w:val="002200DF"/>
    <w:rsid w:val="00220A15"/>
    <w:rsid w:val="00221211"/>
    <w:rsid w:val="002329D5"/>
    <w:rsid w:val="002414EA"/>
    <w:rsid w:val="002447C3"/>
    <w:rsid w:val="0026526F"/>
    <w:rsid w:val="00266707"/>
    <w:rsid w:val="0027270F"/>
    <w:rsid w:val="00294130"/>
    <w:rsid w:val="002A240D"/>
    <w:rsid w:val="002A2570"/>
    <w:rsid w:val="002B502F"/>
    <w:rsid w:val="002B69B2"/>
    <w:rsid w:val="002C14EE"/>
    <w:rsid w:val="002C1694"/>
    <w:rsid w:val="002C3A3A"/>
    <w:rsid w:val="002D0783"/>
    <w:rsid w:val="002D2CD1"/>
    <w:rsid w:val="002D3BC6"/>
    <w:rsid w:val="002D4E62"/>
    <w:rsid w:val="002D70D0"/>
    <w:rsid w:val="002D7935"/>
    <w:rsid w:val="002E0DB9"/>
    <w:rsid w:val="002E0F11"/>
    <w:rsid w:val="002E1500"/>
    <w:rsid w:val="002E43C3"/>
    <w:rsid w:val="00301030"/>
    <w:rsid w:val="003138A6"/>
    <w:rsid w:val="00317444"/>
    <w:rsid w:val="00321AE8"/>
    <w:rsid w:val="00325881"/>
    <w:rsid w:val="003304E8"/>
    <w:rsid w:val="003308DC"/>
    <w:rsid w:val="003447F0"/>
    <w:rsid w:val="003522BB"/>
    <w:rsid w:val="00353BE7"/>
    <w:rsid w:val="003560EE"/>
    <w:rsid w:val="0036519D"/>
    <w:rsid w:val="00381927"/>
    <w:rsid w:val="00381C95"/>
    <w:rsid w:val="003931B6"/>
    <w:rsid w:val="00396E0D"/>
    <w:rsid w:val="00396EE3"/>
    <w:rsid w:val="003A0411"/>
    <w:rsid w:val="003A7207"/>
    <w:rsid w:val="003B6509"/>
    <w:rsid w:val="003B6729"/>
    <w:rsid w:val="003C12F1"/>
    <w:rsid w:val="003C2B30"/>
    <w:rsid w:val="003C78D1"/>
    <w:rsid w:val="003D1F2B"/>
    <w:rsid w:val="003E04A5"/>
    <w:rsid w:val="003F0521"/>
    <w:rsid w:val="003F0926"/>
    <w:rsid w:val="00402EF8"/>
    <w:rsid w:val="00417291"/>
    <w:rsid w:val="00435746"/>
    <w:rsid w:val="0043686E"/>
    <w:rsid w:val="00437251"/>
    <w:rsid w:val="0044449E"/>
    <w:rsid w:val="00451D9A"/>
    <w:rsid w:val="00457BC7"/>
    <w:rsid w:val="00460160"/>
    <w:rsid w:val="00463586"/>
    <w:rsid w:val="004709DE"/>
    <w:rsid w:val="00471738"/>
    <w:rsid w:val="0047251C"/>
    <w:rsid w:val="004729E2"/>
    <w:rsid w:val="00473872"/>
    <w:rsid w:val="0048115C"/>
    <w:rsid w:val="00482200"/>
    <w:rsid w:val="0048303E"/>
    <w:rsid w:val="00484AB1"/>
    <w:rsid w:val="004A5928"/>
    <w:rsid w:val="004A66B4"/>
    <w:rsid w:val="004B2AB5"/>
    <w:rsid w:val="004B6E11"/>
    <w:rsid w:val="004C0710"/>
    <w:rsid w:val="004C1CD4"/>
    <w:rsid w:val="004C5D12"/>
    <w:rsid w:val="004E3FF9"/>
    <w:rsid w:val="004E4560"/>
    <w:rsid w:val="004E7D4B"/>
    <w:rsid w:val="004F3B04"/>
    <w:rsid w:val="004F407D"/>
    <w:rsid w:val="004F52FD"/>
    <w:rsid w:val="004F7660"/>
    <w:rsid w:val="005013FB"/>
    <w:rsid w:val="005029E3"/>
    <w:rsid w:val="00502FBC"/>
    <w:rsid w:val="005123BE"/>
    <w:rsid w:val="00514BE4"/>
    <w:rsid w:val="00521C88"/>
    <w:rsid w:val="00534289"/>
    <w:rsid w:val="005426CB"/>
    <w:rsid w:val="005444E6"/>
    <w:rsid w:val="00550504"/>
    <w:rsid w:val="00550925"/>
    <w:rsid w:val="00555A91"/>
    <w:rsid w:val="00556FF8"/>
    <w:rsid w:val="00570093"/>
    <w:rsid w:val="00571125"/>
    <w:rsid w:val="00571247"/>
    <w:rsid w:val="005760DF"/>
    <w:rsid w:val="00580BD3"/>
    <w:rsid w:val="005932B2"/>
    <w:rsid w:val="005B0A04"/>
    <w:rsid w:val="005B0CBA"/>
    <w:rsid w:val="005B61FB"/>
    <w:rsid w:val="005C1C82"/>
    <w:rsid w:val="005D1D20"/>
    <w:rsid w:val="005D375D"/>
    <w:rsid w:val="005D3F09"/>
    <w:rsid w:val="005D6D15"/>
    <w:rsid w:val="005E1CFD"/>
    <w:rsid w:val="005F3DD4"/>
    <w:rsid w:val="00600646"/>
    <w:rsid w:val="00624BA6"/>
    <w:rsid w:val="0063622C"/>
    <w:rsid w:val="006400AE"/>
    <w:rsid w:val="006424C9"/>
    <w:rsid w:val="00643579"/>
    <w:rsid w:val="00646C1F"/>
    <w:rsid w:val="006549A8"/>
    <w:rsid w:val="006559C4"/>
    <w:rsid w:val="006605D4"/>
    <w:rsid w:val="006607CB"/>
    <w:rsid w:val="00660DBA"/>
    <w:rsid w:val="00673280"/>
    <w:rsid w:val="006777C3"/>
    <w:rsid w:val="0068336E"/>
    <w:rsid w:val="006944BC"/>
    <w:rsid w:val="00697C70"/>
    <w:rsid w:val="006A522E"/>
    <w:rsid w:val="006B28D5"/>
    <w:rsid w:val="006B2B5C"/>
    <w:rsid w:val="006C43E2"/>
    <w:rsid w:val="006D06AC"/>
    <w:rsid w:val="006D27EA"/>
    <w:rsid w:val="006D4917"/>
    <w:rsid w:val="006E2C71"/>
    <w:rsid w:val="006E623E"/>
    <w:rsid w:val="006E7473"/>
    <w:rsid w:val="006F240C"/>
    <w:rsid w:val="0070113B"/>
    <w:rsid w:val="00705E27"/>
    <w:rsid w:val="00711F8C"/>
    <w:rsid w:val="00714ECB"/>
    <w:rsid w:val="00715273"/>
    <w:rsid w:val="0071555E"/>
    <w:rsid w:val="007231EF"/>
    <w:rsid w:val="00724BC3"/>
    <w:rsid w:val="00731800"/>
    <w:rsid w:val="0073550A"/>
    <w:rsid w:val="007431CC"/>
    <w:rsid w:val="007434E8"/>
    <w:rsid w:val="00754686"/>
    <w:rsid w:val="007602A8"/>
    <w:rsid w:val="00762769"/>
    <w:rsid w:val="007707CA"/>
    <w:rsid w:val="0077555D"/>
    <w:rsid w:val="007828BF"/>
    <w:rsid w:val="00783282"/>
    <w:rsid w:val="007A4474"/>
    <w:rsid w:val="007A68BB"/>
    <w:rsid w:val="007A7B20"/>
    <w:rsid w:val="007B2120"/>
    <w:rsid w:val="007B4ABF"/>
    <w:rsid w:val="007B67D2"/>
    <w:rsid w:val="007C174D"/>
    <w:rsid w:val="007C6E83"/>
    <w:rsid w:val="007F3E79"/>
    <w:rsid w:val="007F4E9A"/>
    <w:rsid w:val="007F536E"/>
    <w:rsid w:val="008069D4"/>
    <w:rsid w:val="00806BBF"/>
    <w:rsid w:val="008104BF"/>
    <w:rsid w:val="00814FE2"/>
    <w:rsid w:val="00817C5D"/>
    <w:rsid w:val="00834314"/>
    <w:rsid w:val="00836581"/>
    <w:rsid w:val="00836FDE"/>
    <w:rsid w:val="00843830"/>
    <w:rsid w:val="0084445D"/>
    <w:rsid w:val="00852E60"/>
    <w:rsid w:val="008547FB"/>
    <w:rsid w:val="00862D34"/>
    <w:rsid w:val="00866E81"/>
    <w:rsid w:val="0087533D"/>
    <w:rsid w:val="008763DB"/>
    <w:rsid w:val="008768C3"/>
    <w:rsid w:val="00876D6A"/>
    <w:rsid w:val="00877B4B"/>
    <w:rsid w:val="00880EF5"/>
    <w:rsid w:val="00887774"/>
    <w:rsid w:val="00887A81"/>
    <w:rsid w:val="00893159"/>
    <w:rsid w:val="00895238"/>
    <w:rsid w:val="00897E59"/>
    <w:rsid w:val="008A0AEF"/>
    <w:rsid w:val="008A7050"/>
    <w:rsid w:val="008B6920"/>
    <w:rsid w:val="008B7152"/>
    <w:rsid w:val="008C0CE0"/>
    <w:rsid w:val="008C4E1D"/>
    <w:rsid w:val="008D3D11"/>
    <w:rsid w:val="008D5865"/>
    <w:rsid w:val="008D76CA"/>
    <w:rsid w:val="008F173E"/>
    <w:rsid w:val="008F1F5C"/>
    <w:rsid w:val="008F4795"/>
    <w:rsid w:val="008F6771"/>
    <w:rsid w:val="008F6B60"/>
    <w:rsid w:val="00904C13"/>
    <w:rsid w:val="009051AF"/>
    <w:rsid w:val="00907644"/>
    <w:rsid w:val="00915B6C"/>
    <w:rsid w:val="009163FD"/>
    <w:rsid w:val="00916C33"/>
    <w:rsid w:val="00917C57"/>
    <w:rsid w:val="009302FB"/>
    <w:rsid w:val="00931BF3"/>
    <w:rsid w:val="00934383"/>
    <w:rsid w:val="0093669D"/>
    <w:rsid w:val="009420B1"/>
    <w:rsid w:val="009441CF"/>
    <w:rsid w:val="00950073"/>
    <w:rsid w:val="00957B72"/>
    <w:rsid w:val="00962F3B"/>
    <w:rsid w:val="00993355"/>
    <w:rsid w:val="009950DF"/>
    <w:rsid w:val="00997805"/>
    <w:rsid w:val="009A1611"/>
    <w:rsid w:val="009A569D"/>
    <w:rsid w:val="009A672D"/>
    <w:rsid w:val="009B1847"/>
    <w:rsid w:val="009D384E"/>
    <w:rsid w:val="009D5C44"/>
    <w:rsid w:val="009E7C3E"/>
    <w:rsid w:val="009F27C1"/>
    <w:rsid w:val="009F2C74"/>
    <w:rsid w:val="009F2CFC"/>
    <w:rsid w:val="009F5642"/>
    <w:rsid w:val="00A13850"/>
    <w:rsid w:val="00A151C6"/>
    <w:rsid w:val="00A166F3"/>
    <w:rsid w:val="00A213C3"/>
    <w:rsid w:val="00A26E8D"/>
    <w:rsid w:val="00A330CC"/>
    <w:rsid w:val="00A3659A"/>
    <w:rsid w:val="00A37DEE"/>
    <w:rsid w:val="00A438F5"/>
    <w:rsid w:val="00A4739A"/>
    <w:rsid w:val="00A5340A"/>
    <w:rsid w:val="00A55BB3"/>
    <w:rsid w:val="00A62DA9"/>
    <w:rsid w:val="00A66DB2"/>
    <w:rsid w:val="00A70ABB"/>
    <w:rsid w:val="00A7210D"/>
    <w:rsid w:val="00A74D0D"/>
    <w:rsid w:val="00A8415F"/>
    <w:rsid w:val="00A847A7"/>
    <w:rsid w:val="00A91B36"/>
    <w:rsid w:val="00AA7454"/>
    <w:rsid w:val="00AA7B57"/>
    <w:rsid w:val="00AB5641"/>
    <w:rsid w:val="00AB5C73"/>
    <w:rsid w:val="00AB661E"/>
    <w:rsid w:val="00AC2732"/>
    <w:rsid w:val="00AD0630"/>
    <w:rsid w:val="00AD1131"/>
    <w:rsid w:val="00AD13BE"/>
    <w:rsid w:val="00AD16E5"/>
    <w:rsid w:val="00AD321A"/>
    <w:rsid w:val="00AD40C1"/>
    <w:rsid w:val="00AD7D24"/>
    <w:rsid w:val="00AE59FA"/>
    <w:rsid w:val="00AE629D"/>
    <w:rsid w:val="00AF021F"/>
    <w:rsid w:val="00AF6C18"/>
    <w:rsid w:val="00B16641"/>
    <w:rsid w:val="00B21531"/>
    <w:rsid w:val="00B233C5"/>
    <w:rsid w:val="00B23C93"/>
    <w:rsid w:val="00B244A1"/>
    <w:rsid w:val="00B31FAD"/>
    <w:rsid w:val="00B357CD"/>
    <w:rsid w:val="00B5254D"/>
    <w:rsid w:val="00B54B64"/>
    <w:rsid w:val="00B5546A"/>
    <w:rsid w:val="00B62B9C"/>
    <w:rsid w:val="00B636AE"/>
    <w:rsid w:val="00B637C8"/>
    <w:rsid w:val="00B638AF"/>
    <w:rsid w:val="00B63E94"/>
    <w:rsid w:val="00B66D09"/>
    <w:rsid w:val="00B717D4"/>
    <w:rsid w:val="00B72BA1"/>
    <w:rsid w:val="00B74B37"/>
    <w:rsid w:val="00B75842"/>
    <w:rsid w:val="00B77739"/>
    <w:rsid w:val="00B835DE"/>
    <w:rsid w:val="00B85C82"/>
    <w:rsid w:val="00BA10B8"/>
    <w:rsid w:val="00BB2007"/>
    <w:rsid w:val="00BB32C9"/>
    <w:rsid w:val="00BB6792"/>
    <w:rsid w:val="00BC2208"/>
    <w:rsid w:val="00BC2735"/>
    <w:rsid w:val="00BC34D7"/>
    <w:rsid w:val="00BC4DDC"/>
    <w:rsid w:val="00BC5662"/>
    <w:rsid w:val="00BD4A7F"/>
    <w:rsid w:val="00BD6D14"/>
    <w:rsid w:val="00BE219C"/>
    <w:rsid w:val="00BE3F43"/>
    <w:rsid w:val="00BE59BD"/>
    <w:rsid w:val="00BE7DFD"/>
    <w:rsid w:val="00BF4B35"/>
    <w:rsid w:val="00C0728B"/>
    <w:rsid w:val="00C07864"/>
    <w:rsid w:val="00C144B9"/>
    <w:rsid w:val="00C14548"/>
    <w:rsid w:val="00C145B2"/>
    <w:rsid w:val="00C22839"/>
    <w:rsid w:val="00C238A9"/>
    <w:rsid w:val="00C362DA"/>
    <w:rsid w:val="00C4360D"/>
    <w:rsid w:val="00C469FE"/>
    <w:rsid w:val="00C47A61"/>
    <w:rsid w:val="00C54515"/>
    <w:rsid w:val="00C56BED"/>
    <w:rsid w:val="00C62FD5"/>
    <w:rsid w:val="00C663D0"/>
    <w:rsid w:val="00C75CF5"/>
    <w:rsid w:val="00C75DF3"/>
    <w:rsid w:val="00C80ABF"/>
    <w:rsid w:val="00C82CB2"/>
    <w:rsid w:val="00C86947"/>
    <w:rsid w:val="00C879E5"/>
    <w:rsid w:val="00C959F5"/>
    <w:rsid w:val="00C9607C"/>
    <w:rsid w:val="00CB0553"/>
    <w:rsid w:val="00CD0B1A"/>
    <w:rsid w:val="00CD2AFC"/>
    <w:rsid w:val="00CD7E3A"/>
    <w:rsid w:val="00CE2DDC"/>
    <w:rsid w:val="00CF0791"/>
    <w:rsid w:val="00CF3329"/>
    <w:rsid w:val="00D0344E"/>
    <w:rsid w:val="00D059E3"/>
    <w:rsid w:val="00D07520"/>
    <w:rsid w:val="00D10013"/>
    <w:rsid w:val="00D1627D"/>
    <w:rsid w:val="00D20C1F"/>
    <w:rsid w:val="00D338DA"/>
    <w:rsid w:val="00D4283F"/>
    <w:rsid w:val="00D43A7E"/>
    <w:rsid w:val="00D465A5"/>
    <w:rsid w:val="00D62C0E"/>
    <w:rsid w:val="00D63E78"/>
    <w:rsid w:val="00D70728"/>
    <w:rsid w:val="00D71D43"/>
    <w:rsid w:val="00D809B1"/>
    <w:rsid w:val="00D836BB"/>
    <w:rsid w:val="00D84A7A"/>
    <w:rsid w:val="00D85E4D"/>
    <w:rsid w:val="00D93264"/>
    <w:rsid w:val="00D969A0"/>
    <w:rsid w:val="00DA0AE3"/>
    <w:rsid w:val="00DA5D7D"/>
    <w:rsid w:val="00DB40CC"/>
    <w:rsid w:val="00DB53DD"/>
    <w:rsid w:val="00DC7038"/>
    <w:rsid w:val="00DD2E69"/>
    <w:rsid w:val="00DE22FD"/>
    <w:rsid w:val="00DE32A9"/>
    <w:rsid w:val="00DF1431"/>
    <w:rsid w:val="00DF369D"/>
    <w:rsid w:val="00DF52DC"/>
    <w:rsid w:val="00DF5441"/>
    <w:rsid w:val="00E06685"/>
    <w:rsid w:val="00E06F88"/>
    <w:rsid w:val="00E07432"/>
    <w:rsid w:val="00E1106A"/>
    <w:rsid w:val="00E30FB7"/>
    <w:rsid w:val="00E4309E"/>
    <w:rsid w:val="00E437F7"/>
    <w:rsid w:val="00E510A5"/>
    <w:rsid w:val="00E514E0"/>
    <w:rsid w:val="00E5647B"/>
    <w:rsid w:val="00E613E5"/>
    <w:rsid w:val="00E6581E"/>
    <w:rsid w:val="00E74DB4"/>
    <w:rsid w:val="00E80276"/>
    <w:rsid w:val="00E81A4C"/>
    <w:rsid w:val="00E870F5"/>
    <w:rsid w:val="00E876B2"/>
    <w:rsid w:val="00E92609"/>
    <w:rsid w:val="00E93886"/>
    <w:rsid w:val="00E9392C"/>
    <w:rsid w:val="00E93DCA"/>
    <w:rsid w:val="00EA2ECD"/>
    <w:rsid w:val="00EB007F"/>
    <w:rsid w:val="00EB2EC2"/>
    <w:rsid w:val="00EB52EB"/>
    <w:rsid w:val="00EB5897"/>
    <w:rsid w:val="00EB678A"/>
    <w:rsid w:val="00EB7113"/>
    <w:rsid w:val="00EC264F"/>
    <w:rsid w:val="00EC3F17"/>
    <w:rsid w:val="00EC48D7"/>
    <w:rsid w:val="00EC4CF2"/>
    <w:rsid w:val="00ED0768"/>
    <w:rsid w:val="00ED46B3"/>
    <w:rsid w:val="00EF1575"/>
    <w:rsid w:val="00EF1E1B"/>
    <w:rsid w:val="00EF4CF5"/>
    <w:rsid w:val="00EF5B23"/>
    <w:rsid w:val="00F053B2"/>
    <w:rsid w:val="00F05A89"/>
    <w:rsid w:val="00F077E8"/>
    <w:rsid w:val="00F13C17"/>
    <w:rsid w:val="00F1502E"/>
    <w:rsid w:val="00F21478"/>
    <w:rsid w:val="00F3718A"/>
    <w:rsid w:val="00F41F17"/>
    <w:rsid w:val="00F426BE"/>
    <w:rsid w:val="00F45A8E"/>
    <w:rsid w:val="00F46100"/>
    <w:rsid w:val="00F477FA"/>
    <w:rsid w:val="00F53137"/>
    <w:rsid w:val="00F57DE6"/>
    <w:rsid w:val="00F60E05"/>
    <w:rsid w:val="00F70CA3"/>
    <w:rsid w:val="00F77E3E"/>
    <w:rsid w:val="00F82243"/>
    <w:rsid w:val="00F8427D"/>
    <w:rsid w:val="00F858A9"/>
    <w:rsid w:val="00FA7073"/>
    <w:rsid w:val="00FB1FEE"/>
    <w:rsid w:val="00FB3F33"/>
    <w:rsid w:val="00FB6745"/>
    <w:rsid w:val="00FB67AE"/>
    <w:rsid w:val="00FB6DEB"/>
    <w:rsid w:val="00FC3104"/>
    <w:rsid w:val="00FC56E6"/>
    <w:rsid w:val="00FC66B6"/>
    <w:rsid w:val="00FD4B4D"/>
    <w:rsid w:val="00FF0A9C"/>
    <w:rsid w:val="00FF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c661f,#f5f5f5"/>
    </o:shapedefaults>
    <o:shapelayout v:ext="edit">
      <o:idmap v:ext="edit" data="2"/>
    </o:shapelayout>
  </w:shapeDefaults>
  <w:decimalSymbol w:val=","/>
  <w:listSeparator w:val=";"/>
  <w14:docId w14:val="1DB4B946"/>
  <w15:docId w15:val="{83F09A16-C5DE-4886-9DD6-10E53981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58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0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1" w:unhideWhenUsed="1"/>
    <w:lsdException w:name="Table Grid" w:uiPriority="59"/>
    <w:lsdException w:name="Table Theme" w:semiHidden="1" w:uiPriority="0" w:unhideWhenUsed="1"/>
    <w:lsdException w:name="Placeholder Text" w:semiHidden="1" w:uiPriority="99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49"/>
    <w:semiHidden/>
    <w:qFormat/>
    <w:rsid w:val="00673280"/>
    <w:pPr>
      <w:tabs>
        <w:tab w:val="left" w:pos="142"/>
      </w:tabs>
      <w:spacing w:before="180" w:line="262" w:lineRule="auto"/>
      <w:jc w:val="both"/>
    </w:pPr>
    <w:rPr>
      <w:rFonts w:ascii="Calibri" w:hAnsi="Calibri"/>
      <w:spacing w:val="2"/>
      <w:szCs w:val="18"/>
      <w:lang w:eastAsia="nl-NL"/>
    </w:rPr>
  </w:style>
  <w:style w:type="paragraph" w:styleId="Heading1">
    <w:name w:val="heading 1"/>
    <w:aliases w:val="_kop 1_genummerd"/>
    <w:basedOn w:val="Normal"/>
    <w:next w:val="standaard"/>
    <w:uiPriority w:val="7"/>
    <w:semiHidden/>
    <w:qFormat/>
    <w:rsid w:val="000C012C"/>
    <w:pPr>
      <w:keepNext/>
      <w:keepLines/>
      <w:numPr>
        <w:numId w:val="23"/>
      </w:numPr>
      <w:tabs>
        <w:tab w:val="clear" w:pos="142"/>
      </w:tabs>
      <w:suppressAutoHyphens/>
      <w:spacing w:before="360" w:line="235" w:lineRule="auto"/>
      <w:ind w:right="567"/>
      <w:jc w:val="left"/>
      <w:outlineLvl w:val="0"/>
    </w:pPr>
    <w:rPr>
      <w:b/>
      <w:color w:val="59B02F" w:themeColor="accent1"/>
      <w:spacing w:val="4"/>
      <w:sz w:val="28"/>
      <w:szCs w:val="22"/>
    </w:rPr>
  </w:style>
  <w:style w:type="paragraph" w:styleId="Heading2">
    <w:name w:val="heading 2"/>
    <w:aliases w:val="_kop 2_genummerd"/>
    <w:basedOn w:val="Normal"/>
    <w:next w:val="standaard"/>
    <w:uiPriority w:val="7"/>
    <w:semiHidden/>
    <w:qFormat/>
    <w:rsid w:val="000C012C"/>
    <w:pPr>
      <w:keepNext/>
      <w:keepLines/>
      <w:numPr>
        <w:ilvl w:val="1"/>
        <w:numId w:val="23"/>
      </w:numPr>
      <w:tabs>
        <w:tab w:val="clear" w:pos="142"/>
      </w:tabs>
      <w:suppressAutoHyphens/>
      <w:spacing w:before="360" w:line="235" w:lineRule="auto"/>
      <w:ind w:left="799" w:right="567" w:hanging="113"/>
      <w:jc w:val="left"/>
      <w:outlineLvl w:val="1"/>
    </w:pPr>
    <w:rPr>
      <w:b/>
      <w:color w:val="59B02F" w:themeColor="accent1"/>
      <w:position w:val="-2"/>
      <w:sz w:val="25"/>
      <w:szCs w:val="25"/>
    </w:rPr>
  </w:style>
  <w:style w:type="paragraph" w:styleId="Heading3">
    <w:name w:val="heading 3"/>
    <w:aliases w:val="_kop 3_genummerd"/>
    <w:basedOn w:val="Normal"/>
    <w:next w:val="standaard"/>
    <w:uiPriority w:val="7"/>
    <w:semiHidden/>
    <w:qFormat/>
    <w:rsid w:val="00A151C6"/>
    <w:pPr>
      <w:keepNext/>
      <w:keepLines/>
      <w:numPr>
        <w:ilvl w:val="2"/>
        <w:numId w:val="23"/>
      </w:numPr>
      <w:tabs>
        <w:tab w:val="clear" w:pos="142"/>
      </w:tabs>
      <w:suppressAutoHyphens/>
      <w:spacing w:before="360" w:line="235" w:lineRule="auto"/>
      <w:ind w:left="799" w:right="567" w:hanging="113"/>
      <w:jc w:val="left"/>
      <w:outlineLvl w:val="2"/>
    </w:pPr>
    <w:rPr>
      <w:b/>
      <w:position w:val="-2"/>
      <w:sz w:val="23"/>
      <w:szCs w:val="23"/>
    </w:rPr>
  </w:style>
  <w:style w:type="paragraph" w:styleId="Heading4">
    <w:name w:val="heading 4"/>
    <w:aliases w:val="_kop 4_ongenummerd"/>
    <w:basedOn w:val="standaard"/>
    <w:next w:val="Normal"/>
    <w:uiPriority w:val="7"/>
    <w:qFormat/>
    <w:rsid w:val="000C012C"/>
    <w:pPr>
      <w:keepNext/>
      <w:keepLines/>
      <w:suppressAutoHyphens/>
      <w:spacing w:before="360" w:line="235" w:lineRule="auto"/>
      <w:ind w:right="567"/>
      <w:jc w:val="left"/>
      <w:outlineLvl w:val="3"/>
    </w:pPr>
    <w:rPr>
      <w:b/>
      <w:bCs/>
      <w:color w:val="59B02F" w:themeColor="accent1"/>
      <w:sz w:val="25"/>
      <w:szCs w:val="25"/>
    </w:rPr>
  </w:style>
  <w:style w:type="paragraph" w:styleId="Heading5">
    <w:name w:val="heading 5"/>
    <w:aliases w:val="_kop 5_ongenummerd"/>
    <w:basedOn w:val="standaard"/>
    <w:next w:val="Normal"/>
    <w:uiPriority w:val="7"/>
    <w:qFormat/>
    <w:rsid w:val="007B67D2"/>
    <w:pPr>
      <w:keepNext/>
      <w:keepLines/>
      <w:suppressAutoHyphens/>
      <w:spacing w:before="360" w:line="235" w:lineRule="auto"/>
      <w:ind w:right="567"/>
      <w:jc w:val="left"/>
      <w:outlineLvl w:val="4"/>
    </w:pPr>
    <w:rPr>
      <w:b/>
      <w:bCs/>
      <w:iCs/>
      <w:color w:val="000000" w:themeColor="text1"/>
      <w:sz w:val="23"/>
      <w:szCs w:val="23"/>
    </w:rPr>
  </w:style>
  <w:style w:type="paragraph" w:styleId="Heading6">
    <w:name w:val="heading 6"/>
    <w:basedOn w:val="Normal"/>
    <w:next w:val="Normal"/>
    <w:uiPriority w:val="58"/>
    <w:semiHidden/>
    <w:qFormat/>
    <w:rsid w:val="00FB67AE"/>
    <w:pPr>
      <w:spacing w:before="240" w:after="60"/>
      <w:outlineLvl w:val="5"/>
    </w:pPr>
    <w:rPr>
      <w:rFonts w:ascii="Times New Roman" w:hAnsi="Times New Roman"/>
      <w:b/>
      <w:bCs/>
      <w:color w:val="B9E6A4" w:themeColor="accent1" w:themeTint="66"/>
      <w:sz w:val="22"/>
      <w:szCs w:val="22"/>
    </w:rPr>
  </w:style>
  <w:style w:type="paragraph" w:styleId="Heading7">
    <w:name w:val="heading 7"/>
    <w:basedOn w:val="Normal"/>
    <w:next w:val="Normal"/>
    <w:uiPriority w:val="58"/>
    <w:semiHidden/>
    <w:qFormat/>
    <w:rsid w:val="00FB67AE"/>
    <w:pPr>
      <w:spacing w:before="240" w:after="60"/>
      <w:outlineLvl w:val="6"/>
    </w:pPr>
    <w:rPr>
      <w:rFonts w:ascii="Times New Roman" w:hAnsi="Times New Roman"/>
      <w:color w:val="B9E6A4" w:themeColor="accent1" w:themeTint="66"/>
      <w:sz w:val="24"/>
    </w:rPr>
  </w:style>
  <w:style w:type="paragraph" w:styleId="Heading8">
    <w:name w:val="heading 8"/>
    <w:basedOn w:val="Normal"/>
    <w:next w:val="Normal"/>
    <w:uiPriority w:val="58"/>
    <w:semiHidden/>
    <w:qFormat/>
    <w:rsid w:val="00FB67AE"/>
    <w:pPr>
      <w:spacing w:before="240" w:after="60"/>
      <w:outlineLvl w:val="7"/>
    </w:pPr>
    <w:rPr>
      <w:rFonts w:ascii="Times New Roman" w:hAnsi="Times New Roman"/>
      <w:i/>
      <w:iCs/>
      <w:color w:val="B9E6A4" w:themeColor="accent1" w:themeTint="66"/>
      <w:sz w:val="24"/>
    </w:rPr>
  </w:style>
  <w:style w:type="paragraph" w:styleId="Heading9">
    <w:name w:val="heading 9"/>
    <w:basedOn w:val="Normal"/>
    <w:next w:val="Normal"/>
    <w:uiPriority w:val="58"/>
    <w:semiHidden/>
    <w:qFormat/>
    <w:rsid w:val="00FB67AE"/>
    <w:pPr>
      <w:spacing w:before="240" w:after="60"/>
      <w:outlineLvl w:val="8"/>
    </w:pPr>
    <w:rPr>
      <w:rFonts w:ascii="Arial" w:hAnsi="Arial" w:cs="Arial"/>
      <w:color w:val="B9E6A4" w:themeColor="accent1" w:themeTint="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ard">
    <w:name w:val="_standaard"/>
    <w:basedOn w:val="Normal"/>
    <w:uiPriority w:val="2"/>
    <w:qFormat/>
    <w:rsid w:val="0036519D"/>
    <w:pPr>
      <w:tabs>
        <w:tab w:val="clear" w:pos="142"/>
      </w:tabs>
    </w:pPr>
    <w:rPr>
      <w:rFonts w:asciiTheme="minorHAnsi" w:hAnsiTheme="minorHAnsi"/>
      <w:szCs w:val="20"/>
    </w:rPr>
  </w:style>
  <w:style w:type="paragraph" w:styleId="Header">
    <w:name w:val="header"/>
    <w:basedOn w:val="Normal"/>
    <w:uiPriority w:val="58"/>
    <w:semiHidden/>
    <w:rsid w:val="00934383"/>
    <w:pPr>
      <w:tabs>
        <w:tab w:val="center" w:pos="4536"/>
        <w:tab w:val="right" w:pos="9072"/>
      </w:tabs>
      <w:spacing w:before="0" w:line="240" w:lineRule="auto"/>
    </w:pPr>
    <w:rPr>
      <w:sz w:val="14"/>
    </w:rPr>
  </w:style>
  <w:style w:type="paragraph" w:styleId="Footer">
    <w:name w:val="footer"/>
    <w:basedOn w:val="Normal"/>
    <w:link w:val="FooterChar"/>
    <w:uiPriority w:val="49"/>
    <w:semiHidden/>
    <w:rsid w:val="00DA0AE3"/>
    <w:pPr>
      <w:tabs>
        <w:tab w:val="clear" w:pos="142"/>
        <w:tab w:val="left" w:pos="6"/>
        <w:tab w:val="right" w:pos="8618"/>
      </w:tabs>
      <w:spacing w:before="0" w:line="235" w:lineRule="auto"/>
      <w:ind w:right="34"/>
      <w:jc w:val="left"/>
    </w:pPr>
    <w:rPr>
      <w:spacing w:val="6"/>
      <w:sz w:val="15"/>
      <w:szCs w:val="15"/>
    </w:rPr>
  </w:style>
  <w:style w:type="character" w:styleId="PageNumber">
    <w:name w:val="page number"/>
    <w:uiPriority w:val="49"/>
    <w:semiHidden/>
    <w:rsid w:val="008768C3"/>
    <w:rPr>
      <w:b/>
      <w:spacing w:val="8"/>
      <w:sz w:val="13"/>
      <w:szCs w:val="13"/>
    </w:rPr>
  </w:style>
  <w:style w:type="paragraph" w:styleId="FootnoteText">
    <w:name w:val="footnote text"/>
    <w:basedOn w:val="Normal"/>
    <w:uiPriority w:val="49"/>
    <w:semiHidden/>
    <w:rsid w:val="00E5647B"/>
    <w:pPr>
      <w:spacing w:before="60"/>
      <w:ind w:left="-851"/>
    </w:pPr>
    <w:rPr>
      <w:sz w:val="14"/>
      <w:szCs w:val="20"/>
    </w:rPr>
  </w:style>
  <w:style w:type="character" w:styleId="FootnoteReference">
    <w:name w:val="footnote reference"/>
    <w:basedOn w:val="DefaultParagraphFont"/>
    <w:uiPriority w:val="49"/>
    <w:semiHidden/>
    <w:rsid w:val="000C012C"/>
    <w:rPr>
      <w:b/>
      <w:color w:val="59B02F" w:themeColor="accent1"/>
      <w:vertAlign w:val="superscript"/>
    </w:rPr>
  </w:style>
  <w:style w:type="paragraph" w:styleId="Salutation">
    <w:name w:val="Salutation"/>
    <w:basedOn w:val="Normal"/>
    <w:next w:val="Normal"/>
    <w:uiPriority w:val="58"/>
    <w:semiHidden/>
  </w:style>
  <w:style w:type="character" w:styleId="Hyperlink">
    <w:name w:val="Hyperlink"/>
    <w:basedOn w:val="DefaultParagraphFont"/>
    <w:uiPriority w:val="99"/>
    <w:semiHidden/>
    <w:rPr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rPr>
      <w:color w:val="000000"/>
      <w:u w:val="single"/>
    </w:rPr>
  </w:style>
  <w:style w:type="paragraph" w:customStyle="1" w:styleId="opvolging0">
    <w:name w:val="_opvolging"/>
    <w:basedOn w:val="standaard"/>
    <w:next w:val="standaard"/>
    <w:uiPriority w:val="22"/>
    <w:qFormat/>
    <w:rsid w:val="005F3DD4"/>
    <w:pPr>
      <w:numPr>
        <w:numId w:val="26"/>
      </w:numPr>
      <w:spacing w:before="80"/>
    </w:pPr>
  </w:style>
  <w:style w:type="numbering" w:customStyle="1" w:styleId="COLOFONOPSOM">
    <w:name w:val="..COLOFON OPSOM"/>
    <w:uiPriority w:val="99"/>
    <w:rsid w:val="000C012C"/>
    <w:pPr>
      <w:numPr>
        <w:numId w:val="17"/>
      </w:numPr>
    </w:pPr>
  </w:style>
  <w:style w:type="paragraph" w:customStyle="1" w:styleId="lijstvervolgalineaniv2">
    <w:name w:val="_lijst_vervolgalinea niv.2"/>
    <w:basedOn w:val="lijstvervolgalineaniv1"/>
    <w:uiPriority w:val="5"/>
    <w:qFormat/>
    <w:rsid w:val="005C1C82"/>
    <w:pPr>
      <w:ind w:left="567"/>
    </w:pPr>
  </w:style>
  <w:style w:type="paragraph" w:customStyle="1" w:styleId="docdatum">
    <w:name w:val="_doc_datum"/>
    <w:basedOn w:val="Normal"/>
    <w:next w:val="Normal"/>
    <w:uiPriority w:val="35"/>
    <w:semiHidden/>
    <w:rsid w:val="00C238A9"/>
    <w:pPr>
      <w:keepNext/>
      <w:keepLines/>
      <w:tabs>
        <w:tab w:val="clear" w:pos="142"/>
      </w:tabs>
      <w:suppressAutoHyphens/>
      <w:spacing w:before="134" w:after="180" w:line="235" w:lineRule="auto"/>
      <w:ind w:left="-851"/>
      <w:jc w:val="left"/>
    </w:pPr>
    <w:rPr>
      <w:bCs/>
      <w:caps/>
      <w:spacing w:val="18"/>
      <w:sz w:val="16"/>
      <w:szCs w:val="16"/>
    </w:rPr>
  </w:style>
  <w:style w:type="paragraph" w:customStyle="1" w:styleId="verslag-introstandaard">
    <w:name w:val="_verslag-intro_standaard"/>
    <w:basedOn w:val="standaard"/>
    <w:uiPriority w:val="24"/>
    <w:semiHidden/>
    <w:rsid w:val="002B502F"/>
    <w:pPr>
      <w:suppressAutoHyphens/>
      <w:spacing w:before="30" w:line="235" w:lineRule="auto"/>
      <w:ind w:left="-851" w:right="1361"/>
      <w:jc w:val="left"/>
    </w:pPr>
    <w:rPr>
      <w:sz w:val="17"/>
      <w:szCs w:val="17"/>
    </w:rPr>
  </w:style>
  <w:style w:type="character" w:customStyle="1" w:styleId="verslag-introvet">
    <w:name w:val="_verslag-intro_vet"/>
    <w:basedOn w:val="DefaultParagraphFont"/>
    <w:uiPriority w:val="24"/>
    <w:semiHidden/>
    <w:rsid w:val="002B502F"/>
    <w:rPr>
      <w:b/>
      <w:spacing w:val="4"/>
      <w:sz w:val="16"/>
      <w:szCs w:val="16"/>
    </w:rPr>
  </w:style>
  <w:style w:type="character" w:customStyle="1" w:styleId="Voettekst-datum">
    <w:name w:val="Voettekst - datum"/>
    <w:uiPriority w:val="49"/>
    <w:semiHidden/>
    <w:rsid w:val="00BB32C9"/>
    <w:rPr>
      <w:caps/>
      <w:spacing w:val="16"/>
      <w:sz w:val="13"/>
      <w:szCs w:val="13"/>
    </w:rPr>
  </w:style>
  <w:style w:type="paragraph" w:styleId="TOC2">
    <w:name w:val="toc 2"/>
    <w:basedOn w:val="Normal"/>
    <w:next w:val="Normal"/>
    <w:uiPriority w:val="39"/>
    <w:semiHidden/>
    <w:rsid w:val="003F0926"/>
    <w:pPr>
      <w:pBdr>
        <w:top w:val="single" w:sz="4" w:space="5" w:color="59B02F" w:themeColor="accent1"/>
      </w:pBdr>
      <w:tabs>
        <w:tab w:val="clear" w:pos="142"/>
        <w:tab w:val="right" w:pos="8618"/>
      </w:tabs>
      <w:suppressAutoHyphens/>
      <w:spacing w:before="120" w:line="242" w:lineRule="auto"/>
      <w:ind w:left="958" w:right="454" w:hanging="510"/>
      <w:contextualSpacing/>
      <w:jc w:val="left"/>
    </w:pPr>
    <w:rPr>
      <w:rFonts w:asciiTheme="minorHAnsi" w:eastAsiaTheme="minorEastAsia" w:hAnsiTheme="minorHAnsi" w:cstheme="minorBidi"/>
      <w:noProof/>
      <w:spacing w:val="0"/>
      <w:szCs w:val="20"/>
      <w:lang w:eastAsia="nl-BE"/>
    </w:rPr>
  </w:style>
  <w:style w:type="paragraph" w:styleId="NormalIndent">
    <w:name w:val="Normal Indent"/>
    <w:basedOn w:val="Normal"/>
    <w:uiPriority w:val="58"/>
    <w:semiHidden/>
    <w:pPr>
      <w:ind w:left="142"/>
    </w:pPr>
  </w:style>
  <w:style w:type="paragraph" w:customStyle="1" w:styleId="lijstopsomming1">
    <w:name w:val="_lijst_opsomming 1"/>
    <w:basedOn w:val="standaard"/>
    <w:uiPriority w:val="4"/>
    <w:qFormat/>
    <w:rsid w:val="005013FB"/>
    <w:pPr>
      <w:numPr>
        <w:numId w:val="38"/>
      </w:numPr>
      <w:spacing w:before="60"/>
    </w:pPr>
  </w:style>
  <w:style w:type="paragraph" w:styleId="Title">
    <w:name w:val="Title"/>
    <w:aliases w:val="_doc_titel"/>
    <w:basedOn w:val="Normal"/>
    <w:uiPriority w:val="33"/>
    <w:semiHidden/>
    <w:qFormat/>
    <w:rsid w:val="00C238A9"/>
    <w:pPr>
      <w:keepLines/>
      <w:tabs>
        <w:tab w:val="clear" w:pos="142"/>
      </w:tabs>
      <w:suppressAutoHyphens/>
      <w:spacing w:after="70" w:line="230" w:lineRule="auto"/>
      <w:ind w:left="-851"/>
      <w:jc w:val="left"/>
    </w:pPr>
    <w:rPr>
      <w:b/>
      <w:spacing w:val="4"/>
      <w:sz w:val="34"/>
      <w:szCs w:val="34"/>
    </w:rPr>
  </w:style>
  <w:style w:type="paragraph" w:styleId="Subtitle">
    <w:name w:val="Subtitle"/>
    <w:aliases w:val="_doc_ondertitel"/>
    <w:basedOn w:val="Normal"/>
    <w:uiPriority w:val="34"/>
    <w:semiHidden/>
    <w:qFormat/>
    <w:rsid w:val="00C238A9"/>
    <w:pPr>
      <w:keepNext/>
      <w:keepLines/>
      <w:tabs>
        <w:tab w:val="clear" w:pos="142"/>
      </w:tabs>
      <w:suppressAutoHyphens/>
      <w:spacing w:before="0" w:after="70" w:line="235" w:lineRule="auto"/>
      <w:ind w:left="-851" w:right="567"/>
      <w:jc w:val="left"/>
    </w:pPr>
    <w:rPr>
      <w:i/>
      <w:sz w:val="22"/>
      <w:szCs w:val="22"/>
    </w:rPr>
  </w:style>
  <w:style w:type="paragraph" w:customStyle="1" w:styleId="tabelbijschrift0">
    <w:name w:val="_tabel_bijschrift"/>
    <w:basedOn w:val="standaard"/>
    <w:uiPriority w:val="11"/>
    <w:qFormat/>
    <w:rsid w:val="00BA10B8"/>
    <w:pPr>
      <w:keepNext/>
      <w:numPr>
        <w:numId w:val="29"/>
      </w:numPr>
      <w:spacing w:before="240" w:after="180"/>
    </w:pPr>
    <w:rPr>
      <w:i/>
      <w:iCs/>
    </w:rPr>
  </w:style>
  <w:style w:type="paragraph" w:customStyle="1" w:styleId="lijstopsomming2">
    <w:name w:val="_lijst_opsomming 2"/>
    <w:basedOn w:val="lijstopsomming1"/>
    <w:uiPriority w:val="4"/>
    <w:qFormat/>
    <w:rsid w:val="005013FB"/>
    <w:pPr>
      <w:numPr>
        <w:ilvl w:val="1"/>
      </w:numPr>
    </w:pPr>
  </w:style>
  <w:style w:type="paragraph" w:customStyle="1" w:styleId="kaderstandaard">
    <w:name w:val="_kader_standaard"/>
    <w:basedOn w:val="standaard"/>
    <w:uiPriority w:val="13"/>
    <w:qFormat/>
    <w:rsid w:val="005013FB"/>
    <w:pPr>
      <w:pBdr>
        <w:top w:val="single" w:sz="48" w:space="1" w:color="F6F5F2" w:themeColor="background2"/>
        <w:left w:val="single" w:sz="48" w:space="4" w:color="F6F5F2" w:themeColor="background2"/>
        <w:bottom w:val="single" w:sz="48" w:space="1" w:color="F6F5F2" w:themeColor="background2"/>
        <w:right w:val="single" w:sz="48" w:space="4" w:color="F6F5F2" w:themeColor="background2"/>
      </w:pBdr>
      <w:shd w:val="clear" w:color="auto" w:fill="F6F5F2" w:themeFill="background2"/>
      <w:spacing w:before="0" w:after="50"/>
      <w:ind w:left="170" w:right="170"/>
    </w:pPr>
    <w:rPr>
      <w:spacing w:val="0"/>
    </w:rPr>
  </w:style>
  <w:style w:type="paragraph" w:customStyle="1" w:styleId="kadertitel">
    <w:name w:val="_kader_titel"/>
    <w:basedOn w:val="kaderstandaard"/>
    <w:next w:val="kaderstandaard"/>
    <w:uiPriority w:val="12"/>
    <w:qFormat/>
    <w:rsid w:val="005013FB"/>
    <w:rPr>
      <w:b/>
      <w:bCs/>
      <w:color w:val="2A979D" w:themeColor="accent2"/>
      <w:spacing w:val="4"/>
      <w:sz w:val="19"/>
      <w:szCs w:val="19"/>
    </w:rPr>
  </w:style>
  <w:style w:type="paragraph" w:customStyle="1" w:styleId="verslag-introopsomm1">
    <w:name w:val="_verslag-intro_opsomm.1"/>
    <w:basedOn w:val="verslag-introstandaard"/>
    <w:uiPriority w:val="25"/>
    <w:semiHidden/>
    <w:rsid w:val="000C012C"/>
    <w:pPr>
      <w:numPr>
        <w:numId w:val="25"/>
      </w:numPr>
      <w:spacing w:before="40"/>
    </w:pPr>
  </w:style>
  <w:style w:type="paragraph" w:customStyle="1" w:styleId="verslag-introopsomm2">
    <w:name w:val="_verslag-intro_opsomm.2"/>
    <w:basedOn w:val="verslag-introstandaard"/>
    <w:uiPriority w:val="25"/>
    <w:semiHidden/>
    <w:rsid w:val="000C012C"/>
    <w:pPr>
      <w:numPr>
        <w:ilvl w:val="1"/>
        <w:numId w:val="25"/>
      </w:numPr>
      <w:spacing w:before="0"/>
    </w:pPr>
  </w:style>
  <w:style w:type="paragraph" w:customStyle="1" w:styleId="specifiekestijlen">
    <w:name w:val="== specifieke stijlen =============="/>
    <w:basedOn w:val="standaard"/>
    <w:uiPriority w:val="21"/>
    <w:semiHidden/>
    <w:qFormat/>
    <w:rsid w:val="00BD4A7F"/>
  </w:style>
  <w:style w:type="paragraph" w:customStyle="1" w:styleId="paginabredelijn">
    <w:name w:val="_paginabrede lijn"/>
    <w:basedOn w:val="standaard"/>
    <w:next w:val="standaard"/>
    <w:uiPriority w:val="22"/>
    <w:semiHidden/>
    <w:rsid w:val="00D63E78"/>
    <w:pPr>
      <w:pBdr>
        <w:top w:val="single" w:sz="4" w:space="0" w:color="auto"/>
      </w:pBdr>
      <w:spacing w:before="360"/>
      <w:ind w:left="34" w:right="40"/>
    </w:pPr>
    <w:rPr>
      <w:position w:val="6"/>
    </w:rPr>
  </w:style>
  <w:style w:type="paragraph" w:customStyle="1" w:styleId="blikvanger">
    <w:name w:val="_blikvanger"/>
    <w:basedOn w:val="standaard"/>
    <w:next w:val="standaard"/>
    <w:uiPriority w:val="22"/>
    <w:qFormat/>
    <w:rsid w:val="000C012C"/>
    <w:pPr>
      <w:pBdr>
        <w:top w:val="single" w:sz="2" w:space="0" w:color="FFFFFF"/>
        <w:left w:val="single" w:sz="18" w:space="11" w:color="59B02F" w:themeColor="accent1"/>
        <w:bottom w:val="single" w:sz="2" w:space="0" w:color="FFFFFF"/>
      </w:pBdr>
      <w:spacing w:after="240"/>
      <w:ind w:left="800" w:right="400"/>
    </w:pPr>
  </w:style>
  <w:style w:type="paragraph" w:styleId="TOC1">
    <w:name w:val="toc 1"/>
    <w:basedOn w:val="Normal"/>
    <w:next w:val="Normal"/>
    <w:uiPriority w:val="39"/>
    <w:semiHidden/>
    <w:rsid w:val="000C012C"/>
    <w:pPr>
      <w:keepLines/>
      <w:pBdr>
        <w:top w:val="single" w:sz="4" w:space="5" w:color="59B02F" w:themeColor="accent1"/>
        <w:between w:val="single" w:sz="4" w:space="5" w:color="59B02F" w:themeColor="accent1"/>
      </w:pBdr>
      <w:tabs>
        <w:tab w:val="clear" w:pos="142"/>
        <w:tab w:val="right" w:pos="8618"/>
      </w:tabs>
      <w:suppressAutoHyphens/>
      <w:spacing w:before="120" w:after="120" w:line="242" w:lineRule="auto"/>
      <w:ind w:left="448" w:right="454" w:hanging="448"/>
      <w:jc w:val="left"/>
    </w:pPr>
    <w:rPr>
      <w:rFonts w:asciiTheme="minorHAnsi" w:eastAsiaTheme="minorEastAsia" w:hAnsiTheme="minorHAnsi" w:cstheme="minorBidi"/>
      <w:noProof/>
      <w:spacing w:val="0"/>
      <w:szCs w:val="20"/>
      <w:lang w:eastAsia="nl-BE"/>
    </w:rPr>
  </w:style>
  <w:style w:type="paragraph" w:styleId="TOC3">
    <w:name w:val="toc 3"/>
    <w:basedOn w:val="Normal"/>
    <w:next w:val="Normal"/>
    <w:uiPriority w:val="39"/>
    <w:semiHidden/>
    <w:rsid w:val="003F0926"/>
    <w:pPr>
      <w:keepLines/>
      <w:pBdr>
        <w:top w:val="single" w:sz="4" w:space="5" w:color="59B02F" w:themeColor="accent1"/>
      </w:pBdr>
      <w:tabs>
        <w:tab w:val="clear" w:pos="142"/>
        <w:tab w:val="right" w:pos="8618"/>
      </w:tabs>
      <w:suppressAutoHyphens/>
      <w:spacing w:before="120" w:line="242" w:lineRule="auto"/>
      <w:ind w:left="1610" w:right="454" w:hanging="652"/>
      <w:contextualSpacing/>
      <w:jc w:val="left"/>
    </w:pPr>
    <w:rPr>
      <w:rFonts w:asciiTheme="minorHAnsi" w:eastAsiaTheme="minorEastAsia" w:hAnsiTheme="minorHAnsi" w:cstheme="minorBidi"/>
      <w:noProof/>
      <w:spacing w:val="0"/>
      <w:szCs w:val="20"/>
      <w:lang w:eastAsia="nl-BE"/>
    </w:rPr>
  </w:style>
  <w:style w:type="paragraph" w:styleId="TOC4">
    <w:name w:val="toc 4"/>
    <w:basedOn w:val="Normal"/>
    <w:next w:val="Normal"/>
    <w:uiPriority w:val="58"/>
    <w:semiHidden/>
    <w:pPr>
      <w:keepLines/>
      <w:tabs>
        <w:tab w:val="right" w:pos="8834"/>
      </w:tabs>
      <w:spacing w:before="300" w:after="360" w:line="267" w:lineRule="atLeast"/>
      <w:ind w:left="907" w:right="454"/>
    </w:pPr>
    <w:rPr>
      <w:noProof/>
    </w:rPr>
  </w:style>
  <w:style w:type="paragraph" w:styleId="TOC5">
    <w:name w:val="toc 5"/>
    <w:basedOn w:val="Normal"/>
    <w:next w:val="Normal"/>
    <w:uiPriority w:val="58"/>
    <w:semiHidden/>
    <w:pPr>
      <w:keepLines/>
      <w:ind w:left="720"/>
    </w:pPr>
  </w:style>
  <w:style w:type="paragraph" w:styleId="TOC6">
    <w:name w:val="toc 6"/>
    <w:basedOn w:val="Normal"/>
    <w:next w:val="Normal"/>
    <w:autoRedefine/>
    <w:uiPriority w:val="58"/>
    <w:semiHidden/>
    <w:pPr>
      <w:ind w:left="900"/>
    </w:pPr>
  </w:style>
  <w:style w:type="paragraph" w:styleId="TOC7">
    <w:name w:val="toc 7"/>
    <w:basedOn w:val="Normal"/>
    <w:next w:val="Normal"/>
    <w:autoRedefine/>
    <w:uiPriority w:val="58"/>
    <w:semiHidden/>
    <w:pPr>
      <w:ind w:left="1080"/>
    </w:pPr>
  </w:style>
  <w:style w:type="paragraph" w:styleId="TOC8">
    <w:name w:val="toc 8"/>
    <w:basedOn w:val="Normal"/>
    <w:next w:val="Normal"/>
    <w:autoRedefine/>
    <w:uiPriority w:val="58"/>
    <w:semiHidden/>
    <w:pPr>
      <w:ind w:left="1260"/>
    </w:pPr>
  </w:style>
  <w:style w:type="paragraph" w:styleId="TOC9">
    <w:name w:val="toc 9"/>
    <w:basedOn w:val="Normal"/>
    <w:next w:val="Normal"/>
    <w:autoRedefine/>
    <w:uiPriority w:val="58"/>
    <w:semiHidden/>
    <w:pPr>
      <w:ind w:left="1440"/>
    </w:pPr>
  </w:style>
  <w:style w:type="paragraph" w:customStyle="1" w:styleId="afbeelding">
    <w:name w:val="_afbeelding"/>
    <w:basedOn w:val="standaard"/>
    <w:next w:val="afbeelding-bijschrift"/>
    <w:uiPriority w:val="22"/>
    <w:semiHidden/>
    <w:qFormat/>
    <w:rsid w:val="001916CB"/>
    <w:pPr>
      <w:spacing w:after="80"/>
      <w:ind w:left="800"/>
    </w:pPr>
    <w:rPr>
      <w:lang w:eastAsia="nl-BE"/>
    </w:rPr>
  </w:style>
  <w:style w:type="paragraph" w:customStyle="1" w:styleId="afbeelding-bijschrift">
    <w:name w:val="_afbeelding - bijschrift"/>
    <w:basedOn w:val="afbeelding"/>
    <w:next w:val="standaard"/>
    <w:uiPriority w:val="22"/>
    <w:semiHidden/>
    <w:qFormat/>
    <w:rsid w:val="00D63E78"/>
    <w:pPr>
      <w:keepLines/>
      <w:spacing w:before="80" w:after="0" w:line="235" w:lineRule="auto"/>
    </w:pPr>
    <w:rPr>
      <w:i/>
      <w:sz w:val="17"/>
      <w:szCs w:val="17"/>
    </w:rPr>
  </w:style>
  <w:style w:type="paragraph" w:customStyle="1" w:styleId="colofonstandaard">
    <w:name w:val="_colofon_standaard"/>
    <w:basedOn w:val="Normal"/>
    <w:uiPriority w:val="27"/>
    <w:semiHidden/>
    <w:qFormat/>
    <w:rsid w:val="00D0344E"/>
    <w:pPr>
      <w:spacing w:before="100" w:line="235" w:lineRule="auto"/>
      <w:ind w:left="-851" w:right="1928"/>
    </w:pPr>
    <w:rPr>
      <w:sz w:val="17"/>
      <w:szCs w:val="17"/>
    </w:rPr>
  </w:style>
  <w:style w:type="paragraph" w:customStyle="1" w:styleId="lijstopsomming3">
    <w:name w:val="_lijst_opsomming 3"/>
    <w:basedOn w:val="lijstopsomming2"/>
    <w:uiPriority w:val="4"/>
    <w:qFormat/>
    <w:rsid w:val="005C1C82"/>
    <w:pPr>
      <w:numPr>
        <w:ilvl w:val="2"/>
      </w:numPr>
    </w:pPr>
  </w:style>
  <w:style w:type="paragraph" w:customStyle="1" w:styleId="colofonscheidingslijn">
    <w:name w:val="_colofon_scheidingslijn"/>
    <w:basedOn w:val="Normal"/>
    <w:next w:val="colofonstandaard"/>
    <w:uiPriority w:val="27"/>
    <w:semiHidden/>
    <w:qFormat/>
    <w:rsid w:val="000C012C"/>
    <w:pPr>
      <w:pBdr>
        <w:top w:val="single" w:sz="18" w:space="6" w:color="59B02F" w:themeColor="accent1"/>
      </w:pBdr>
      <w:spacing w:before="640" w:after="120" w:line="235" w:lineRule="auto"/>
      <w:ind w:left="-822" w:right="8630"/>
    </w:pPr>
    <w:rPr>
      <w:b/>
      <w:caps/>
      <w:spacing w:val="27"/>
      <w:sz w:val="15"/>
      <w:szCs w:val="15"/>
    </w:rPr>
  </w:style>
  <w:style w:type="paragraph" w:customStyle="1" w:styleId="Default">
    <w:name w:val="Default"/>
    <w:uiPriority w:val="58"/>
    <w:semiHidden/>
    <w:pPr>
      <w:autoSpaceDE w:val="0"/>
      <w:autoSpaceDN w:val="0"/>
      <w:adjustRightInd w:val="0"/>
    </w:pPr>
    <w:rPr>
      <w:rFonts w:ascii="Trebuchet MS" w:hAnsi="Trebuchet MS"/>
      <w:color w:val="000000"/>
      <w:sz w:val="24"/>
      <w:szCs w:val="24"/>
      <w:lang w:val="nl-NL" w:eastAsia="nl-NL"/>
    </w:rPr>
  </w:style>
  <w:style w:type="paragraph" w:customStyle="1" w:styleId="lijstvervolgalineaniv1">
    <w:name w:val="_lijst_vervolgalinea niv.1"/>
    <w:basedOn w:val="lijstopsomming1"/>
    <w:uiPriority w:val="5"/>
    <w:qFormat/>
    <w:rsid w:val="005C1C82"/>
    <w:pPr>
      <w:numPr>
        <w:numId w:val="0"/>
      </w:numPr>
      <w:ind w:left="284"/>
    </w:pPr>
  </w:style>
  <w:style w:type="paragraph" w:customStyle="1" w:styleId="lijstopsomming4">
    <w:name w:val="_lijst_opsomming 4"/>
    <w:basedOn w:val="lijstopsomming3"/>
    <w:uiPriority w:val="4"/>
    <w:qFormat/>
    <w:rsid w:val="005F3DD4"/>
    <w:pPr>
      <w:numPr>
        <w:ilvl w:val="3"/>
      </w:numPr>
      <w:ind w:left="1135" w:hanging="284"/>
    </w:pPr>
  </w:style>
  <w:style w:type="paragraph" w:styleId="Index6">
    <w:name w:val="index 6"/>
    <w:basedOn w:val="Normal"/>
    <w:next w:val="Normal"/>
    <w:autoRedefine/>
    <w:uiPriority w:val="58"/>
    <w:semiHidden/>
    <w:pPr>
      <w:ind w:left="1080" w:hanging="180"/>
    </w:pPr>
  </w:style>
  <w:style w:type="paragraph" w:customStyle="1" w:styleId="opvolgingvervolgalinea">
    <w:name w:val="_opvolging_vervolgalinea"/>
    <w:basedOn w:val="standaard"/>
    <w:uiPriority w:val="22"/>
    <w:qFormat/>
    <w:rsid w:val="005F3DD4"/>
    <w:pPr>
      <w:ind w:left="284"/>
    </w:pPr>
  </w:style>
  <w:style w:type="paragraph" w:styleId="BodyText">
    <w:name w:val="Body Text"/>
    <w:basedOn w:val="Normal"/>
    <w:link w:val="BodyTextChar"/>
    <w:uiPriority w:val="58"/>
    <w:semiHidden/>
  </w:style>
  <w:style w:type="numbering" w:customStyle="1" w:styleId="TABELBIJSCHRIFT">
    <w:name w:val="..TABEL_BIJSCHRIFT"/>
    <w:uiPriority w:val="99"/>
    <w:rsid w:val="000C012C"/>
    <w:pPr>
      <w:numPr>
        <w:numId w:val="19"/>
      </w:numPr>
    </w:pPr>
  </w:style>
  <w:style w:type="paragraph" w:customStyle="1" w:styleId="Voetnootscheidingsteken">
    <w:name w:val="Voetnootscheidingsteken"/>
    <w:basedOn w:val="FootnoteText"/>
    <w:uiPriority w:val="49"/>
    <w:semiHidden/>
    <w:qFormat/>
    <w:rsid w:val="00E5647B"/>
    <w:pPr>
      <w:spacing w:before="0" w:after="60" w:line="240" w:lineRule="auto"/>
    </w:pPr>
  </w:style>
  <w:style w:type="paragraph" w:styleId="TOCHeading">
    <w:name w:val="TOC Heading"/>
    <w:basedOn w:val="Normal"/>
    <w:next w:val="Normal"/>
    <w:uiPriority w:val="38"/>
    <w:semiHidden/>
    <w:qFormat/>
    <w:rsid w:val="00F46100"/>
    <w:pPr>
      <w:keepNext/>
      <w:keepLines/>
      <w:tabs>
        <w:tab w:val="clear" w:pos="142"/>
      </w:tabs>
      <w:suppressAutoHyphens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noProof/>
      <w:spacing w:val="4"/>
      <w:sz w:val="28"/>
      <w:szCs w:val="28"/>
      <w:lang w:eastAsia="nl-BE"/>
    </w:rPr>
  </w:style>
  <w:style w:type="paragraph" w:customStyle="1" w:styleId="blocksection">
    <w:name w:val="_block section"/>
    <w:basedOn w:val="Normal"/>
    <w:uiPriority w:val="49"/>
    <w:semiHidden/>
    <w:qFormat/>
    <w:rsid w:val="004C0710"/>
    <w:pPr>
      <w:spacing w:before="0"/>
    </w:pPr>
    <w:rPr>
      <w:sz w:val="4"/>
      <w:szCs w:val="4"/>
    </w:rPr>
  </w:style>
  <w:style w:type="paragraph" w:customStyle="1" w:styleId="kaderlijstnummer">
    <w:name w:val="_kader_lijst_nummer"/>
    <w:basedOn w:val="kaderstandaard"/>
    <w:uiPriority w:val="15"/>
    <w:qFormat/>
    <w:rsid w:val="005C1C82"/>
    <w:pPr>
      <w:numPr>
        <w:numId w:val="34"/>
      </w:numPr>
      <w:jc w:val="left"/>
    </w:pPr>
  </w:style>
  <w:style w:type="paragraph" w:customStyle="1" w:styleId="kaderlijstopsomming">
    <w:name w:val="_kader_lijst_opsomming"/>
    <w:basedOn w:val="kaderstandaard"/>
    <w:uiPriority w:val="14"/>
    <w:qFormat/>
    <w:rsid w:val="005C1C82"/>
    <w:pPr>
      <w:numPr>
        <w:numId w:val="35"/>
      </w:numPr>
      <w:jc w:val="left"/>
    </w:pPr>
  </w:style>
  <w:style w:type="paragraph" w:customStyle="1" w:styleId="tabelstandaard">
    <w:name w:val="_tabel_standaard"/>
    <w:basedOn w:val="standaard"/>
    <w:uiPriority w:val="9"/>
    <w:qFormat/>
    <w:rsid w:val="0048115C"/>
    <w:pPr>
      <w:widowControl w:val="0"/>
      <w:spacing w:before="0"/>
      <w:jc w:val="left"/>
    </w:pPr>
  </w:style>
  <w:style w:type="paragraph" w:customStyle="1" w:styleId="tabellijstnummer">
    <w:name w:val="_tabel_lijst_nummer"/>
    <w:basedOn w:val="tabelstandaard"/>
    <w:uiPriority w:val="10"/>
    <w:qFormat/>
    <w:rsid w:val="000C012C"/>
    <w:pPr>
      <w:numPr>
        <w:numId w:val="31"/>
      </w:numPr>
    </w:pPr>
  </w:style>
  <w:style w:type="paragraph" w:customStyle="1" w:styleId="tabellijstopsomm1">
    <w:name w:val="_tabel_lijst_opsomm.1"/>
    <w:basedOn w:val="tabelstandaard"/>
    <w:uiPriority w:val="10"/>
    <w:qFormat/>
    <w:rsid w:val="000C012C"/>
    <w:pPr>
      <w:numPr>
        <w:numId w:val="30"/>
      </w:numPr>
    </w:pPr>
  </w:style>
  <w:style w:type="paragraph" w:customStyle="1" w:styleId="tabellijstopsomm2">
    <w:name w:val="_tabel_lijst_opsomm.2"/>
    <w:basedOn w:val="tabellijstopsomm1"/>
    <w:uiPriority w:val="10"/>
    <w:qFormat/>
    <w:rsid w:val="000C012C"/>
    <w:pPr>
      <w:numPr>
        <w:ilvl w:val="1"/>
      </w:numPr>
    </w:pPr>
  </w:style>
  <w:style w:type="paragraph" w:customStyle="1" w:styleId="colofonlijstopsomm1">
    <w:name w:val="_colofon_lijst opsomm.1"/>
    <w:basedOn w:val="colofonstandaard"/>
    <w:uiPriority w:val="28"/>
    <w:semiHidden/>
    <w:qFormat/>
    <w:rsid w:val="000C012C"/>
    <w:pPr>
      <w:numPr>
        <w:numId w:val="24"/>
      </w:numPr>
      <w:suppressAutoHyphens/>
      <w:spacing w:before="30"/>
      <w:jc w:val="left"/>
    </w:pPr>
  </w:style>
  <w:style w:type="paragraph" w:customStyle="1" w:styleId="colofonlijstopsomm2">
    <w:name w:val="_colofon_lijst opsomm.2"/>
    <w:basedOn w:val="colofonlijstopsomm1"/>
    <w:uiPriority w:val="28"/>
    <w:semiHidden/>
    <w:qFormat/>
    <w:rsid w:val="000C012C"/>
    <w:pPr>
      <w:numPr>
        <w:ilvl w:val="1"/>
      </w:numPr>
    </w:pPr>
  </w:style>
  <w:style w:type="character" w:customStyle="1" w:styleId="FooterChar">
    <w:name w:val="Footer Char"/>
    <w:basedOn w:val="DefaultParagraphFont"/>
    <w:link w:val="Footer"/>
    <w:uiPriority w:val="49"/>
    <w:semiHidden/>
    <w:rsid w:val="00BB2007"/>
    <w:rPr>
      <w:rFonts w:ascii="Calibri" w:hAnsi="Calibri"/>
      <w:spacing w:val="6"/>
      <w:sz w:val="15"/>
      <w:szCs w:val="15"/>
      <w:lang w:eastAsia="nl-NL"/>
    </w:rPr>
  </w:style>
  <w:style w:type="table" w:styleId="TableGrid">
    <w:name w:val="Table Grid"/>
    <w:basedOn w:val="TableNormal"/>
    <w:uiPriority w:val="59"/>
    <w:rsid w:val="003C1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ODICEbullet">
    <w:name w:val="..ODICE_bullet"/>
    <w:uiPriority w:val="99"/>
    <w:rsid w:val="000C012C"/>
    <w:pPr>
      <w:numPr>
        <w:numId w:val="1"/>
      </w:numPr>
    </w:pPr>
  </w:style>
  <w:style w:type="numbering" w:customStyle="1" w:styleId="ODICENUM">
    <w:name w:val="..ODICE_NUM"/>
    <w:uiPriority w:val="99"/>
    <w:rsid w:val="000C012C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semiHidden/>
    <w:rsid w:val="00F053B2"/>
    <w:rPr>
      <w:color w:val="808080"/>
    </w:rPr>
  </w:style>
  <w:style w:type="paragraph" w:styleId="BalloonText">
    <w:name w:val="Balloon Text"/>
    <w:basedOn w:val="Normal"/>
    <w:link w:val="BalloonTextChar"/>
    <w:uiPriority w:val="58"/>
    <w:semiHidden/>
    <w:rsid w:val="00F053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58"/>
    <w:semiHidden/>
    <w:rsid w:val="00BB2007"/>
    <w:rPr>
      <w:rFonts w:ascii="Tahoma" w:hAnsi="Tahoma" w:cs="Tahoma"/>
      <w:spacing w:val="2"/>
      <w:sz w:val="16"/>
      <w:szCs w:val="16"/>
      <w:lang w:eastAsia="nl-NL"/>
    </w:rPr>
  </w:style>
  <w:style w:type="paragraph" w:customStyle="1" w:styleId="AgII-stijlen">
    <w:name w:val="== AgII-stijlen ============"/>
    <w:basedOn w:val="standaard"/>
    <w:uiPriority w:val="1"/>
    <w:semiHidden/>
    <w:qFormat/>
    <w:rsid w:val="00B636AE"/>
  </w:style>
  <w:style w:type="numbering" w:customStyle="1" w:styleId="OPVOLGING">
    <w:name w:val="..OPVOLGING"/>
    <w:uiPriority w:val="99"/>
    <w:rsid w:val="000C012C"/>
    <w:pPr>
      <w:numPr>
        <w:numId w:val="5"/>
      </w:numPr>
    </w:pPr>
  </w:style>
  <w:style w:type="paragraph" w:customStyle="1" w:styleId="blockheader">
    <w:name w:val="_block_header"/>
    <w:basedOn w:val="Normal"/>
    <w:uiPriority w:val="49"/>
    <w:semiHidden/>
    <w:qFormat/>
    <w:rsid w:val="00B637C8"/>
    <w:pPr>
      <w:spacing w:before="0" w:line="180" w:lineRule="exact"/>
      <w:ind w:left="-851"/>
    </w:pPr>
  </w:style>
  <w:style w:type="numbering" w:customStyle="1" w:styleId="VERSLAGINTRO">
    <w:name w:val="..VERSLAG_INTRO"/>
    <w:uiPriority w:val="99"/>
    <w:rsid w:val="000C012C"/>
    <w:pPr>
      <w:numPr>
        <w:numId w:val="7"/>
      </w:numPr>
    </w:pPr>
  </w:style>
  <w:style w:type="numbering" w:customStyle="1" w:styleId="KADERBULLET">
    <w:name w:val="..KADER_BULLET"/>
    <w:uiPriority w:val="99"/>
    <w:rsid w:val="000C012C"/>
    <w:pPr>
      <w:numPr>
        <w:numId w:val="9"/>
      </w:numPr>
    </w:pPr>
  </w:style>
  <w:style w:type="numbering" w:customStyle="1" w:styleId="KADERNUMMER">
    <w:name w:val="..KADER_NUMMER"/>
    <w:uiPriority w:val="99"/>
    <w:rsid w:val="000C012C"/>
    <w:pPr>
      <w:numPr>
        <w:numId w:val="10"/>
      </w:numPr>
    </w:pPr>
  </w:style>
  <w:style w:type="numbering" w:customStyle="1" w:styleId="TABELNUM">
    <w:name w:val="..TABEL_NUM"/>
    <w:uiPriority w:val="99"/>
    <w:rsid w:val="000C012C"/>
    <w:pPr>
      <w:numPr>
        <w:numId w:val="13"/>
      </w:numPr>
    </w:pPr>
  </w:style>
  <w:style w:type="numbering" w:customStyle="1" w:styleId="TABELOPSOM">
    <w:name w:val="..TABEL_OPSOM"/>
    <w:uiPriority w:val="99"/>
    <w:rsid w:val="000C012C"/>
    <w:pPr>
      <w:numPr>
        <w:numId w:val="15"/>
      </w:numPr>
    </w:pPr>
  </w:style>
  <w:style w:type="character" w:customStyle="1" w:styleId="standaardvet">
    <w:name w:val="_standaard_vet"/>
    <w:basedOn w:val="DefaultParagraphFont"/>
    <w:uiPriority w:val="2"/>
    <w:rsid w:val="00B74B37"/>
    <w:rPr>
      <w:rFonts w:ascii="Calibri" w:hAnsi="Calibri"/>
      <w:b/>
      <w:bCs/>
      <w:spacing w:val="4"/>
      <w:sz w:val="19"/>
    </w:rPr>
  </w:style>
  <w:style w:type="paragraph" w:customStyle="1" w:styleId="koppen">
    <w:name w:val="== koppen ==============="/>
    <w:basedOn w:val="AgII-stijlen"/>
    <w:uiPriority w:val="6"/>
    <w:qFormat/>
    <w:rsid w:val="00B636AE"/>
  </w:style>
  <w:style w:type="paragraph" w:customStyle="1" w:styleId="tabel">
    <w:name w:val="== tabel ================"/>
    <w:basedOn w:val="koppen"/>
    <w:uiPriority w:val="8"/>
    <w:qFormat/>
    <w:rsid w:val="00C959F5"/>
  </w:style>
  <w:style w:type="paragraph" w:customStyle="1" w:styleId="kadertekst">
    <w:name w:val="== kadertekst ============="/>
    <w:basedOn w:val="tabel"/>
    <w:uiPriority w:val="11"/>
    <w:qFormat/>
    <w:rsid w:val="00B636AE"/>
  </w:style>
  <w:style w:type="paragraph" w:customStyle="1" w:styleId="colofon">
    <w:name w:val="== colofon ==============="/>
    <w:basedOn w:val="kadertekst"/>
    <w:uiPriority w:val="26"/>
    <w:semiHidden/>
    <w:qFormat/>
    <w:rsid w:val="0093669D"/>
  </w:style>
  <w:style w:type="paragraph" w:customStyle="1" w:styleId="a">
    <w:name w:val="========================="/>
    <w:basedOn w:val="colofon"/>
    <w:uiPriority w:val="19"/>
    <w:qFormat/>
    <w:rsid w:val="0093669D"/>
  </w:style>
  <w:style w:type="paragraph" w:customStyle="1" w:styleId="eindeAgII-stijlen">
    <w:name w:val="== einde AgII-stijlen ========="/>
    <w:basedOn w:val="a"/>
    <w:uiPriority w:val="57"/>
    <w:semiHidden/>
    <w:qFormat/>
    <w:rsid w:val="0093669D"/>
  </w:style>
  <w:style w:type="paragraph" w:customStyle="1" w:styleId="verslag">
    <w:name w:val="== verslag =============="/>
    <w:basedOn w:val="eindeAgII-stijlen"/>
    <w:uiPriority w:val="23"/>
    <w:semiHidden/>
    <w:qFormat/>
    <w:rsid w:val="0093669D"/>
  </w:style>
  <w:style w:type="numbering" w:customStyle="1" w:styleId="AgIIKOPNUM">
    <w:name w:val="_AgII_KOP_NUM"/>
    <w:uiPriority w:val="99"/>
    <w:rsid w:val="00F46100"/>
    <w:pPr>
      <w:numPr>
        <w:numId w:val="21"/>
      </w:numPr>
    </w:pPr>
  </w:style>
  <w:style w:type="paragraph" w:styleId="NoSpacing">
    <w:name w:val="No Spacing"/>
    <w:aliases w:val="_standaard_zonderWit"/>
    <w:uiPriority w:val="2"/>
    <w:qFormat/>
    <w:rsid w:val="0047251C"/>
    <w:pPr>
      <w:spacing w:line="262" w:lineRule="auto"/>
      <w:jc w:val="both"/>
    </w:pPr>
    <w:rPr>
      <w:rFonts w:asciiTheme="minorHAnsi" w:eastAsiaTheme="minorHAnsi" w:hAnsiTheme="minorHAnsi" w:cstheme="minorBidi"/>
      <w:spacing w:val="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58"/>
    <w:semiHidden/>
    <w:rsid w:val="00BB2007"/>
    <w:rPr>
      <w:rFonts w:ascii="Calibri" w:hAnsi="Calibri"/>
      <w:spacing w:val="2"/>
      <w:szCs w:val="18"/>
      <w:lang w:eastAsia="nl-NL"/>
    </w:rPr>
  </w:style>
  <w:style w:type="paragraph" w:customStyle="1" w:styleId="colofonkop">
    <w:name w:val="_colofon_kop"/>
    <w:basedOn w:val="colofonstandaard"/>
    <w:uiPriority w:val="29"/>
    <w:semiHidden/>
    <w:qFormat/>
    <w:rsid w:val="00B717D4"/>
    <w:rPr>
      <w:b/>
    </w:rPr>
  </w:style>
  <w:style w:type="paragraph" w:customStyle="1" w:styleId="colofonstandaardzonderWit">
    <w:name w:val="_colofon_standaard_zonderWit"/>
    <w:basedOn w:val="colofonstandaard"/>
    <w:uiPriority w:val="27"/>
    <w:qFormat/>
    <w:rsid w:val="00C145B2"/>
    <w:pPr>
      <w:spacing w:before="0"/>
    </w:pPr>
  </w:style>
  <w:style w:type="paragraph" w:customStyle="1" w:styleId="colofonfunctie">
    <w:name w:val="_colofon_functie"/>
    <w:basedOn w:val="colofonstandaardzonderWit"/>
    <w:uiPriority w:val="30"/>
    <w:semiHidden/>
    <w:qFormat/>
    <w:rsid w:val="00E876B2"/>
    <w:rPr>
      <w:i/>
    </w:rPr>
  </w:style>
  <w:style w:type="paragraph" w:customStyle="1" w:styleId="Voetnootvervolgaanduiding">
    <w:name w:val="Voetnootvervolgaanduiding"/>
    <w:basedOn w:val="Voetnootscheidingsteken"/>
    <w:uiPriority w:val="49"/>
    <w:semiHidden/>
    <w:qFormat/>
    <w:rsid w:val="000C012C"/>
    <w:pPr>
      <w:spacing w:line="120" w:lineRule="auto"/>
    </w:pPr>
    <w:rPr>
      <w:b/>
      <w:color w:val="59B02F" w:themeColor="accent1"/>
      <w:sz w:val="2"/>
      <w:szCs w:val="2"/>
    </w:rPr>
  </w:style>
  <w:style w:type="paragraph" w:customStyle="1" w:styleId="voorwerk">
    <w:name w:val="== voorwerk ==============="/>
    <w:basedOn w:val="standaard"/>
    <w:uiPriority w:val="32"/>
    <w:semiHidden/>
    <w:qFormat/>
    <w:rsid w:val="005B0CBA"/>
  </w:style>
  <w:style w:type="table" w:customStyle="1" w:styleId="AgII-tabel">
    <w:name w:val="_AgII-tabel"/>
    <w:basedOn w:val="TableNormal"/>
    <w:uiPriority w:val="99"/>
    <w:rsid w:val="000C012C"/>
    <w:pPr>
      <w:spacing w:line="262" w:lineRule="auto"/>
    </w:pPr>
    <w:rPr>
      <w:rFonts w:ascii="Calibri" w:hAnsi="Calibri"/>
      <w:spacing w:val="2"/>
    </w:rPr>
    <w:tblPr>
      <w:tblBorders>
        <w:top w:val="single" w:sz="4" w:space="0" w:color="59B02F" w:themeColor="accent1"/>
        <w:bottom w:val="single" w:sz="4" w:space="0" w:color="59B02F" w:themeColor="accent1"/>
        <w:insideH w:val="single" w:sz="4" w:space="0" w:color="59B02F" w:themeColor="accent1"/>
        <w:insideV w:val="single" w:sz="48" w:space="0" w:color="FFFFFF" w:themeColor="background1"/>
      </w:tblBorders>
      <w:tblCellMar>
        <w:top w:w="85" w:type="dxa"/>
        <w:left w:w="0" w:type="dxa"/>
        <w:bottom w:w="68" w:type="dxa"/>
        <w:right w:w="0" w:type="dxa"/>
      </w:tblCellMar>
    </w:tblPr>
    <w:tblStylePr w:type="firstRow">
      <w:rPr>
        <w:b/>
        <w:i w:val="0"/>
        <w:color w:val="59B02F" w:themeColor="accent1"/>
        <w:spacing w:val="4"/>
        <w:sz w:val="19"/>
      </w:rPr>
      <w:tblPr/>
      <w:tcPr>
        <w:tcBorders>
          <w:top w:val="single" w:sz="4" w:space="0" w:color="59B02F" w:themeColor="accent1"/>
          <w:left w:val="nil"/>
          <w:bottom w:val="single" w:sz="4" w:space="0" w:color="000000" w:themeColor="text1"/>
          <w:right w:val="nil"/>
          <w:insideH w:val="nil"/>
          <w:insideV w:val="single" w:sz="48" w:space="0" w:color="FFFFFF" w:themeColor="background1"/>
          <w:tl2br w:val="nil"/>
          <w:tr2bl w:val="nil"/>
        </w:tcBorders>
      </w:tcPr>
    </w:tblStylePr>
    <w:tblStylePr w:type="lastRow">
      <w:rPr>
        <w:b/>
        <w:i w:val="0"/>
        <w:color w:val="000000" w:themeColor="text1"/>
        <w:spacing w:val="4"/>
        <w:sz w:val="19"/>
      </w:rPr>
      <w:tblPr/>
      <w:tcPr>
        <w:tcBorders>
          <w:top w:val="single" w:sz="4" w:space="0" w:color="000000" w:themeColor="text1"/>
          <w:left w:val="nil"/>
          <w:bottom w:val="single" w:sz="4" w:space="0" w:color="59B02F" w:themeColor="accent1"/>
          <w:right w:val="nil"/>
          <w:insideH w:val="nil"/>
          <w:insideV w:val="single" w:sz="48" w:space="0" w:color="FFFFFF" w:themeColor="background1"/>
          <w:tl2br w:val="nil"/>
          <w:tr2bl w:val="nil"/>
        </w:tcBorders>
      </w:tcPr>
    </w:tblStylePr>
    <w:tblStylePr w:type="firstCol">
      <w:rPr>
        <w:b/>
        <w:i w:val="0"/>
        <w:spacing w:val="4"/>
        <w:sz w:val="19"/>
      </w:rPr>
    </w:tblStylePr>
    <w:tblStylePr w:type="lastCol">
      <w:rPr>
        <w:b/>
        <w:i w:val="0"/>
        <w:spacing w:val="4"/>
        <w:sz w:val="19"/>
      </w:rPr>
    </w:tblStylePr>
  </w:style>
  <w:style w:type="paragraph" w:customStyle="1" w:styleId="briefbestemmeling">
    <w:name w:val="_brief_bestemmeling"/>
    <w:basedOn w:val="standaard"/>
    <w:uiPriority w:val="41"/>
    <w:semiHidden/>
    <w:qFormat/>
    <w:rsid w:val="0063622C"/>
    <w:pPr>
      <w:spacing w:before="0" w:line="235" w:lineRule="auto"/>
      <w:jc w:val="left"/>
    </w:pPr>
  </w:style>
  <w:style w:type="paragraph" w:customStyle="1" w:styleId="briefcontact">
    <w:name w:val="_brief_contact"/>
    <w:basedOn w:val="standaard"/>
    <w:uiPriority w:val="41"/>
    <w:semiHidden/>
    <w:qFormat/>
    <w:rsid w:val="00E514E0"/>
    <w:pPr>
      <w:spacing w:before="0" w:line="233" w:lineRule="auto"/>
      <w:jc w:val="left"/>
    </w:pPr>
    <w:rPr>
      <w:sz w:val="17"/>
      <w:szCs w:val="17"/>
    </w:rPr>
  </w:style>
  <w:style w:type="paragraph" w:customStyle="1" w:styleId="briefbetreft">
    <w:name w:val="_brief_betreft"/>
    <w:basedOn w:val="standaard"/>
    <w:uiPriority w:val="41"/>
    <w:semiHidden/>
    <w:qFormat/>
    <w:rsid w:val="00876D6A"/>
    <w:pPr>
      <w:spacing w:before="0" w:line="230" w:lineRule="auto"/>
      <w:ind w:right="227"/>
      <w:jc w:val="left"/>
    </w:pPr>
    <w:rPr>
      <w:b/>
      <w:color w:val="59B02F" w:themeColor="accent1"/>
      <w:spacing w:val="4"/>
    </w:rPr>
  </w:style>
  <w:style w:type="paragraph" w:customStyle="1" w:styleId="briefcontactlabel">
    <w:name w:val="_brief_contact_label"/>
    <w:basedOn w:val="briefcontact"/>
    <w:uiPriority w:val="41"/>
    <w:semiHidden/>
    <w:qFormat/>
    <w:rsid w:val="003B6729"/>
    <w:pPr>
      <w:spacing w:before="60"/>
    </w:pPr>
    <w:rPr>
      <w:b/>
      <w:spacing w:val="4"/>
      <w:sz w:val="15"/>
      <w:szCs w:val="15"/>
    </w:rPr>
  </w:style>
  <w:style w:type="paragraph" w:customStyle="1" w:styleId="briefcontactfunctie">
    <w:name w:val="_brief_contact_functie"/>
    <w:basedOn w:val="briefcontact"/>
    <w:uiPriority w:val="41"/>
    <w:semiHidden/>
    <w:qFormat/>
    <w:rsid w:val="003B6729"/>
    <w:pPr>
      <w:spacing w:after="40"/>
    </w:pPr>
    <w:rPr>
      <w:i/>
      <w:spacing w:val="4"/>
      <w:sz w:val="16"/>
      <w:szCs w:val="16"/>
    </w:rPr>
  </w:style>
  <w:style w:type="paragraph" w:customStyle="1" w:styleId="briefbijlage">
    <w:name w:val="_brief_bijlage"/>
    <w:basedOn w:val="NoSpacing"/>
    <w:uiPriority w:val="41"/>
    <w:qFormat/>
    <w:rsid w:val="00555A91"/>
    <w:pPr>
      <w:ind w:left="-851"/>
      <w:jc w:val="left"/>
    </w:pPr>
  </w:style>
  <w:style w:type="paragraph" w:customStyle="1" w:styleId="briefbijlagelabel">
    <w:name w:val="_brief_bijlage_label"/>
    <w:basedOn w:val="briefcontactlabel"/>
    <w:uiPriority w:val="41"/>
    <w:qFormat/>
    <w:rsid w:val="00705E27"/>
    <w:pPr>
      <w:spacing w:before="500" w:after="30"/>
      <w:ind w:left="-851"/>
    </w:pPr>
  </w:style>
  <w:style w:type="paragraph" w:customStyle="1" w:styleId="briefvoettekst">
    <w:name w:val="_brief_voettekst"/>
    <w:basedOn w:val="Footer"/>
    <w:uiPriority w:val="41"/>
    <w:semiHidden/>
    <w:qFormat/>
    <w:rsid w:val="007434E8"/>
    <w:pPr>
      <w:spacing w:line="262" w:lineRule="auto"/>
    </w:pPr>
    <w:rPr>
      <w:b/>
      <w:caps/>
      <w:spacing w:val="10"/>
      <w:sz w:val="17"/>
      <w:szCs w:val="17"/>
    </w:rPr>
  </w:style>
  <w:style w:type="paragraph" w:customStyle="1" w:styleId="briefcontactdienst">
    <w:name w:val="_brief_contact_dienst"/>
    <w:basedOn w:val="briefcontact"/>
    <w:uiPriority w:val="41"/>
    <w:semiHidden/>
    <w:qFormat/>
    <w:rsid w:val="00E514E0"/>
    <w:rPr>
      <w:b/>
      <w:spacing w:val="4"/>
    </w:rPr>
  </w:style>
  <w:style w:type="paragraph" w:customStyle="1" w:styleId="brief">
    <w:name w:val="== brief =================="/>
    <w:basedOn w:val="standaard"/>
    <w:uiPriority w:val="40"/>
    <w:semiHidden/>
    <w:qFormat/>
    <w:rsid w:val="009F2C74"/>
  </w:style>
  <w:style w:type="paragraph" w:customStyle="1" w:styleId="lijstnummer1">
    <w:name w:val="_lijst_nummer 1"/>
    <w:basedOn w:val="standaard"/>
    <w:uiPriority w:val="3"/>
    <w:qFormat/>
    <w:rsid w:val="005F3DD4"/>
    <w:pPr>
      <w:numPr>
        <w:numId w:val="37"/>
      </w:numPr>
      <w:spacing w:before="60"/>
    </w:pPr>
    <w:rPr>
      <w:spacing w:val="0"/>
    </w:rPr>
  </w:style>
  <w:style w:type="paragraph" w:customStyle="1" w:styleId="lijstopsomming5">
    <w:name w:val="_lijst_opsomming 5"/>
    <w:basedOn w:val="lijstopsomming4"/>
    <w:uiPriority w:val="5"/>
    <w:qFormat/>
    <w:rsid w:val="005F3DD4"/>
    <w:pPr>
      <w:numPr>
        <w:ilvl w:val="4"/>
      </w:numPr>
    </w:pPr>
    <w:rPr>
      <w:spacing w:val="0"/>
    </w:rPr>
  </w:style>
  <w:style w:type="paragraph" w:customStyle="1" w:styleId="lijstnummer2">
    <w:name w:val="_lijst_nummer 2"/>
    <w:basedOn w:val="lijstnummer1"/>
    <w:uiPriority w:val="4"/>
    <w:qFormat/>
    <w:rsid w:val="005013FB"/>
    <w:pPr>
      <w:numPr>
        <w:ilvl w:val="1"/>
      </w:numPr>
    </w:pPr>
  </w:style>
  <w:style w:type="paragraph" w:styleId="NormalWeb">
    <w:name w:val="Normal (Web)"/>
    <w:basedOn w:val="Normal"/>
    <w:uiPriority w:val="58"/>
    <w:semiHidden/>
    <w:unhideWhenUsed/>
    <w:rsid w:val="00E92609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sonne\OneDrive%20-%20Vlaamse%20overheid%20-%20Office%20365\Nele\TB\Brieven-documenten\agii_briefsjabloon%20sinds%2001-20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4DC38732234F70A6DA71319AD664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0C72D7-55F0-4037-8F41-EB02454C3633}"/>
      </w:docPartPr>
      <w:docPartBody>
        <w:p w:rsidR="001D1581" w:rsidRDefault="009C12FF">
          <w:pPr>
            <w:pStyle w:val="BD4DC38732234F70A6DA71319AD66445"/>
          </w:pPr>
          <w:r w:rsidRPr="004C0710">
            <w:t xml:space="preserve"> </w:t>
          </w:r>
        </w:p>
      </w:docPartBody>
    </w:docPart>
    <w:docPart>
      <w:docPartPr>
        <w:name w:val="B474591B868442069BF5050FFF9B42E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B55E34-D9CA-4CCD-92F7-2F0DBDBAD602}"/>
      </w:docPartPr>
      <w:docPartBody>
        <w:p w:rsidR="001D1581" w:rsidRDefault="009C12FF">
          <w:pPr>
            <w:pStyle w:val="B474591B868442069BF5050FFF9B42EA"/>
          </w:pPr>
          <w:r w:rsidRPr="00216F75">
            <w:rPr>
              <w:rStyle w:val="PlaceholderText"/>
            </w:rPr>
            <w:t>Klik hier als u tekst wilt invoeren.</w:t>
          </w:r>
        </w:p>
      </w:docPartBody>
    </w:docPart>
    <w:docPart>
      <w:docPartPr>
        <w:name w:val="07E5D68BE63440D6A6AA9CC2811582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E89A71-63B0-43F5-851A-7DBD574D4DBE}"/>
      </w:docPartPr>
      <w:docPartBody>
        <w:p w:rsidR="001D1581" w:rsidRDefault="009C12FF">
          <w:pPr>
            <w:pStyle w:val="07E5D68BE63440D6A6AA9CC281158272"/>
          </w:pPr>
          <w:r w:rsidRPr="00D836BB">
            <w:rPr>
              <w:b/>
              <w:color w:val="FF0000"/>
            </w:rPr>
            <w:t>[</w:t>
          </w:r>
          <w:r>
            <w:t xml:space="preserve"> Plaats van verzending </w:t>
          </w:r>
          <w:r w:rsidRPr="00D836BB">
            <w:rPr>
              <w:b/>
              <w:color w:val="FF0000"/>
            </w:rPr>
            <w:t>]</w:t>
          </w:r>
        </w:p>
      </w:docPartBody>
    </w:docPart>
    <w:docPart>
      <w:docPartPr>
        <w:name w:val="0043C0A202C148A595BD6CFB80E166F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2BB59F8-DF79-4E5E-80D9-AE1B6C8416F8}"/>
      </w:docPartPr>
      <w:docPartBody>
        <w:p w:rsidR="001D1581" w:rsidRDefault="009C12FF">
          <w:pPr>
            <w:pStyle w:val="0043C0A202C148A595BD6CFB80E166F9"/>
          </w:pPr>
          <w:r w:rsidRPr="00D836BB">
            <w:rPr>
              <w:b/>
              <w:color w:val="FF0000"/>
            </w:rPr>
            <w:t>[</w:t>
          </w:r>
          <w:r w:rsidRPr="00D836BB">
            <w:t xml:space="preserve"> </w:t>
          </w:r>
          <w:r>
            <w:t>K</w:t>
          </w:r>
          <w:r w:rsidRPr="00D836BB">
            <w:t xml:space="preserve">ies de verzenddatum uit het zijmenu </w:t>
          </w:r>
          <w:r w:rsidRPr="00D836BB">
            <w:rPr>
              <w:b/>
              <w:color w:val="FF0000"/>
            </w:rPr>
            <w:t>]</w:t>
          </w:r>
        </w:p>
      </w:docPartBody>
    </w:docPart>
    <w:docPart>
      <w:docPartPr>
        <w:name w:val="6373D5A03A694F7BB6945D2CF511C8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028572-6EB8-43D6-A749-4CAD3A50912A}"/>
      </w:docPartPr>
      <w:docPartBody>
        <w:p w:rsidR="001D1581" w:rsidRDefault="009C12FF">
          <w:pPr>
            <w:pStyle w:val="6373D5A03A694F7BB6945D2CF511C807"/>
          </w:pPr>
          <w:r w:rsidRPr="00266707">
            <w:rPr>
              <w:b/>
              <w:color w:val="FF0000"/>
            </w:rPr>
            <w:t>[</w:t>
          </w:r>
          <w:r w:rsidRPr="00266707">
            <w:t xml:space="preserve"> </w:t>
          </w:r>
          <w:r>
            <w:t>K</w:t>
          </w:r>
          <w:r w:rsidRPr="00266707">
            <w:t xml:space="preserve">lik hier om de aanspreking in te voegen </w:t>
          </w:r>
          <w:r w:rsidRPr="00266707">
            <w:rPr>
              <w:b/>
              <w:color w:val="FF0000"/>
            </w:rPr>
            <w:t>]</w:t>
          </w:r>
        </w:p>
      </w:docPartBody>
    </w:docPart>
    <w:docPart>
      <w:docPartPr>
        <w:name w:val="717258AB57534A40B3E15354A3CFF63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299733A-35F5-4950-8725-3B31310B78D5}"/>
      </w:docPartPr>
      <w:docPartBody>
        <w:p w:rsidR="001D1581" w:rsidRDefault="009C12FF">
          <w:pPr>
            <w:pStyle w:val="717258AB57534A40B3E15354A3CFF639"/>
          </w:pPr>
          <w:r w:rsidRPr="00471738">
            <w:rPr>
              <w:b/>
              <w:color w:val="FF0000"/>
            </w:rPr>
            <w:t>[</w:t>
          </w:r>
          <w:r w:rsidRPr="00471738">
            <w:t xml:space="preserve"> </w:t>
          </w:r>
          <w:r>
            <w:t>K</w:t>
          </w:r>
          <w:r w:rsidRPr="00471738">
            <w:t xml:space="preserve">lik hier om de slotgroet in te voegen </w:t>
          </w:r>
          <w:r w:rsidRPr="00471738">
            <w:rPr>
              <w:b/>
              <w:color w:val="FF0000"/>
            </w:rPr>
            <w:t>]</w:t>
          </w:r>
        </w:p>
      </w:docPartBody>
    </w:docPart>
    <w:docPart>
      <w:docPartPr>
        <w:name w:val="DE16A39A9DAA4DF18190A9850F348F9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5C6EF3-0F36-47A8-B64A-61C3CD16276B}"/>
      </w:docPartPr>
      <w:docPartBody>
        <w:p w:rsidR="001D1581" w:rsidRDefault="009C12FF">
          <w:pPr>
            <w:pStyle w:val="DE16A39A9DAA4DF18190A9850F348F94"/>
          </w:pPr>
          <w:r w:rsidRPr="00907644">
            <w:rPr>
              <w:b/>
              <w:color w:val="FF0000"/>
            </w:rPr>
            <w:t>[</w:t>
          </w:r>
          <w:r w:rsidRPr="00907644">
            <w:t xml:space="preserve"> </w:t>
          </w:r>
          <w:r>
            <w:t>K</w:t>
          </w:r>
          <w:r w:rsidRPr="00907644">
            <w:t xml:space="preserve">lik hier om de naam van de afzender in te voegen </w:t>
          </w:r>
          <w:r w:rsidRPr="00907644">
            <w:rPr>
              <w:b/>
              <w:color w:val="FF0000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81"/>
    <w:rsid w:val="000F6C9E"/>
    <w:rsid w:val="001D1581"/>
    <w:rsid w:val="00440CF9"/>
    <w:rsid w:val="00551131"/>
    <w:rsid w:val="009B3E48"/>
    <w:rsid w:val="009C12FF"/>
    <w:rsid w:val="00E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4DC38732234F70A6DA71319AD66445">
    <w:name w:val="BD4DC38732234F70A6DA71319AD6644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474591B868442069BF5050FFF9B42EA">
    <w:name w:val="B474591B868442069BF5050FFF9B42EA"/>
  </w:style>
  <w:style w:type="paragraph" w:customStyle="1" w:styleId="07E5D68BE63440D6A6AA9CC281158272">
    <w:name w:val="07E5D68BE63440D6A6AA9CC281158272"/>
  </w:style>
  <w:style w:type="paragraph" w:customStyle="1" w:styleId="0043C0A202C148A595BD6CFB80E166F9">
    <w:name w:val="0043C0A202C148A595BD6CFB80E166F9"/>
  </w:style>
  <w:style w:type="paragraph" w:customStyle="1" w:styleId="6373D5A03A694F7BB6945D2CF511C807">
    <w:name w:val="6373D5A03A694F7BB6945D2CF511C807"/>
  </w:style>
  <w:style w:type="paragraph" w:customStyle="1" w:styleId="717258AB57534A40B3E15354A3CFF639">
    <w:name w:val="717258AB57534A40B3E15354A3CFF639"/>
  </w:style>
  <w:style w:type="paragraph" w:customStyle="1" w:styleId="DE16A39A9DAA4DF18190A9850F348F94">
    <w:name w:val="DE16A39A9DAA4DF18190A9850F348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AgII">
      <a:dk1>
        <a:sysClr val="windowText" lastClr="000000"/>
      </a:dk1>
      <a:lt1>
        <a:srgbClr val="FFFFFF"/>
      </a:lt1>
      <a:dk2>
        <a:srgbClr val="59B02F"/>
      </a:dk2>
      <a:lt2>
        <a:srgbClr val="F6F5F2"/>
      </a:lt2>
      <a:accent1>
        <a:srgbClr val="59B02F"/>
      </a:accent1>
      <a:accent2>
        <a:srgbClr val="2A979D"/>
      </a:accent2>
      <a:accent3>
        <a:srgbClr val="F28E1A"/>
      </a:accent3>
      <a:accent4>
        <a:srgbClr val="E6321F"/>
      </a:accent4>
      <a:accent5>
        <a:srgbClr val="7F7F7F"/>
      </a:accent5>
      <a:accent6>
        <a:srgbClr val="A5A5A5"/>
      </a:accent6>
      <a:hlink>
        <a:srgbClr val="000000"/>
      </a:hlink>
      <a:folHlink>
        <a:srgbClr val="000000"/>
      </a:folHlink>
    </a:clrScheme>
    <a:fontScheme name="_ODiCe_AgI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root>
  <titel/>
  <datum/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FF57BA4CF424E80BA0A87F89F2D34" ma:contentTypeVersion="5" ma:contentTypeDescription="Een nieuw document maken." ma:contentTypeScope="" ma:versionID="aa8343bb6b365e14cc3e02727c2015ab">
  <xsd:schema xmlns:xsd="http://www.w3.org/2001/XMLSchema" xmlns:xs="http://www.w3.org/2001/XMLSchema" xmlns:p="http://schemas.microsoft.com/office/2006/metadata/properties" xmlns:ns3="12ff6553-2a7b-432d-a321-2e9d9b937630" targetNamespace="http://schemas.microsoft.com/office/2006/metadata/properties" ma:root="true" ma:fieldsID="e7a7fb6443388e35d5d18535fb39ed7f" ns3:_="">
    <xsd:import namespace="12ff6553-2a7b-432d-a321-2e9d9b9376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ff6553-2a7b-432d-a321-2e9d9b9376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DF582E9-5065-4432-91DE-366BE3C2EF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C3BB61-052A-4510-B465-4EC20EF601DA}">
  <ds:schemaRefs/>
</ds:datastoreItem>
</file>

<file path=customXml/itemProps3.xml><?xml version="1.0" encoding="utf-8"?>
<ds:datastoreItem xmlns:ds="http://schemas.openxmlformats.org/officeDocument/2006/customXml" ds:itemID="{B1DB13CA-3CA3-4716-9CD0-3870DF8E66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21DC37-2065-4B3F-B9E4-78CC59539A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ff6553-2a7b-432d-a321-2e9d9b9376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695CF86-470F-4604-9C28-6778E9B342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agii_briefsjabloon sinds 01-2020</Template>
  <TotalTime>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Agentschap Integratie en Inburgering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Colson, Nele</dc:creator>
  <cp:lastModifiedBy>Leonard Maaya</cp:lastModifiedBy>
  <cp:revision>3</cp:revision>
  <cp:lastPrinted>2022-11-21T11:39:00Z</cp:lastPrinted>
  <dcterms:created xsi:type="dcterms:W3CDTF">2024-02-09T14:06:00Z</dcterms:created>
  <dcterms:modified xsi:type="dcterms:W3CDTF">2024-02-09T14:10:00Z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0x010100104FF57BA4CF424E80BA0A87F89F2D34</vt:lpwstr>
  </property>
</Properties>
</file>